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Content>
        <w:p w14:paraId="6E2CF66E" w14:textId="39EB7C77" w:rsidR="00C85468" w:rsidRDefault="005B6291">
          <w:r>
            <w:rPr>
              <w:noProof/>
            </w:rPr>
            <mc:AlternateContent>
              <mc:Choice Requires="wps">
                <w:drawing>
                  <wp:anchor distT="0" distB="0" distL="114300" distR="114300" simplePos="0" relativeHeight="251659264" behindDoc="0" locked="0" layoutInCell="1" allowOverlap="0" wp14:anchorId="59AEF118" wp14:editId="3E1B0A25">
                    <wp:simplePos x="0" y="0"/>
                    <wp:positionH relativeFrom="margin">
                      <wp:posOffset>-302895</wp:posOffset>
                    </wp:positionH>
                    <wp:positionV relativeFrom="page">
                      <wp:posOffset>514350</wp:posOffset>
                    </wp:positionV>
                    <wp:extent cx="6400800" cy="947737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9477375"/>
                            </a:xfrm>
                            <a:prstGeom prst="rect">
                              <a:avLst/>
                            </a:prstGeom>
                            <a:noFill/>
                            <a:ln w="6350">
                              <a:noFill/>
                            </a:ln>
                            <a:effectLst/>
                          </wps:spPr>
                          <wps:txbx>
                            <w:txbxContent>
                              <w:p w14:paraId="4A57FBD3" w14:textId="77777777" w:rsidR="00882A57" w:rsidRDefault="00882A5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0.5pt;width:7in;height:746.2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" o:allowoverlap="f" filled="f" stroked="f" strokeweight=".5pt">
                    <v:textbox inset="0,0,0,0">
                      <w:txbxContent>
                        <w:p w14:paraId="4A57FBD3" w14:textId="77777777" w:rsidR="00882A57" w:rsidRDefault="00882A5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v:textbox>
                    <w10:wrap anchorx="margin" anchory="page"/>
                  </v:shape>
                </w:pict>
              </mc:Fallback>
            </mc:AlternateContent>
          </w:r>
        </w:p>
        <w:p w14:paraId="4DF6CEEC" w14:textId="77777777" w:rsidR="00C85468" w:rsidRDefault="00C85468"/>
        <w:p w14:paraId="106D2268" w14:textId="4C9EA249" w:rsidR="00C85468" w:rsidRDefault="00C85468">
          <w:r>
            <w:br w:type="page"/>
          </w:r>
        </w:p>
      </w:sdtContent>
    </w:sdt>
    <w:p w14:paraId="45CDAE1F" w14:textId="77777777"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bookmarkStart w:id="1" w:name="_GoBack"/>
        <w:bookmarkEnd w:id="1"/>
        <w:p w14:paraId="4F7D4642" w14:textId="4A77EA20" w:rsidR="000E1037"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285707" w:history="1">
            <w:r w:rsidR="000E1037" w:rsidRPr="00CA7512">
              <w:rPr>
                <w:rStyle w:val="Hyperlink"/>
                <w:noProof/>
              </w:rPr>
              <w:t>Abstract</w:t>
            </w:r>
            <w:r w:rsidR="000E1037">
              <w:rPr>
                <w:noProof/>
                <w:webHidden/>
              </w:rPr>
              <w:tab/>
            </w:r>
            <w:r w:rsidR="000E1037">
              <w:rPr>
                <w:noProof/>
                <w:webHidden/>
              </w:rPr>
              <w:fldChar w:fldCharType="begin"/>
            </w:r>
            <w:r w:rsidR="000E1037">
              <w:rPr>
                <w:noProof/>
                <w:webHidden/>
              </w:rPr>
              <w:instrText xml:space="preserve"> PAGEREF _Toc505285707 \h </w:instrText>
            </w:r>
            <w:r w:rsidR="000E1037">
              <w:rPr>
                <w:noProof/>
                <w:webHidden/>
              </w:rPr>
            </w:r>
            <w:r w:rsidR="000E1037">
              <w:rPr>
                <w:noProof/>
                <w:webHidden/>
              </w:rPr>
              <w:fldChar w:fldCharType="separate"/>
            </w:r>
            <w:r w:rsidR="00BD6F3B">
              <w:rPr>
                <w:noProof/>
                <w:webHidden/>
              </w:rPr>
              <w:t>2</w:t>
            </w:r>
            <w:r w:rsidR="000E1037">
              <w:rPr>
                <w:noProof/>
                <w:webHidden/>
              </w:rPr>
              <w:fldChar w:fldCharType="end"/>
            </w:r>
          </w:hyperlink>
        </w:p>
        <w:p w14:paraId="13FD40B9" w14:textId="0F65A6F3"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08" w:history="1">
            <w:r w:rsidRPr="00CA7512">
              <w:rPr>
                <w:rStyle w:val="Hyperlink"/>
                <w:noProof/>
              </w:rPr>
              <w:t>1.</w:t>
            </w:r>
            <w:r>
              <w:rPr>
                <w:rFonts w:asciiTheme="minorHAnsi" w:eastAsiaTheme="minorEastAsia" w:hAnsiTheme="minorHAnsi"/>
                <w:noProof/>
                <w:kern w:val="0"/>
                <w:sz w:val="22"/>
                <w:szCs w:val="22"/>
              </w:rPr>
              <w:tab/>
            </w:r>
            <w:r w:rsidRPr="00CA7512">
              <w:rPr>
                <w:rStyle w:val="Hyperlink"/>
                <w:noProof/>
              </w:rPr>
              <w:t>Motivation und Ziele der Datenvisualisierung</w:t>
            </w:r>
            <w:r>
              <w:rPr>
                <w:noProof/>
                <w:webHidden/>
              </w:rPr>
              <w:tab/>
            </w:r>
            <w:r>
              <w:rPr>
                <w:noProof/>
                <w:webHidden/>
              </w:rPr>
              <w:fldChar w:fldCharType="begin"/>
            </w:r>
            <w:r>
              <w:rPr>
                <w:noProof/>
                <w:webHidden/>
              </w:rPr>
              <w:instrText xml:space="preserve"> PAGEREF _Toc505285708 \h </w:instrText>
            </w:r>
            <w:r>
              <w:rPr>
                <w:noProof/>
                <w:webHidden/>
              </w:rPr>
            </w:r>
            <w:r>
              <w:rPr>
                <w:noProof/>
                <w:webHidden/>
              </w:rPr>
              <w:fldChar w:fldCharType="separate"/>
            </w:r>
            <w:r w:rsidR="00BD6F3B">
              <w:rPr>
                <w:noProof/>
                <w:webHidden/>
              </w:rPr>
              <w:t>3</w:t>
            </w:r>
            <w:r>
              <w:rPr>
                <w:noProof/>
                <w:webHidden/>
              </w:rPr>
              <w:fldChar w:fldCharType="end"/>
            </w:r>
          </w:hyperlink>
        </w:p>
        <w:p w14:paraId="75A8BE83" w14:textId="43C92FFB" w:rsidR="000E1037" w:rsidRDefault="000E1037">
          <w:pPr>
            <w:pStyle w:val="Verzeichnis2"/>
            <w:tabs>
              <w:tab w:val="left" w:pos="880"/>
              <w:tab w:val="right" w:leader="dot" w:pos="8873"/>
            </w:tabs>
            <w:rPr>
              <w:rFonts w:asciiTheme="minorHAnsi" w:eastAsiaTheme="minorEastAsia" w:hAnsiTheme="minorHAnsi"/>
              <w:noProof/>
              <w:kern w:val="0"/>
              <w:sz w:val="22"/>
              <w:szCs w:val="22"/>
            </w:rPr>
          </w:pPr>
          <w:hyperlink w:anchor="_Toc505285709" w:history="1">
            <w:r w:rsidRPr="00CA7512">
              <w:rPr>
                <w:rStyle w:val="Hyperlink"/>
                <w:noProof/>
              </w:rPr>
              <w:t>1.1.</w:t>
            </w:r>
            <w:r>
              <w:rPr>
                <w:rFonts w:asciiTheme="minorHAnsi" w:eastAsiaTheme="minorEastAsia" w:hAnsiTheme="minorHAnsi"/>
                <w:noProof/>
                <w:kern w:val="0"/>
                <w:sz w:val="22"/>
                <w:szCs w:val="22"/>
              </w:rPr>
              <w:tab/>
            </w:r>
            <w:r w:rsidRPr="00CA7512">
              <w:rPr>
                <w:rStyle w:val="Hyperlink"/>
                <w:noProof/>
              </w:rPr>
              <w:t>Motivation und Hintergrund</w:t>
            </w:r>
            <w:r>
              <w:rPr>
                <w:noProof/>
                <w:webHidden/>
              </w:rPr>
              <w:tab/>
            </w:r>
            <w:r>
              <w:rPr>
                <w:noProof/>
                <w:webHidden/>
              </w:rPr>
              <w:fldChar w:fldCharType="begin"/>
            </w:r>
            <w:r>
              <w:rPr>
                <w:noProof/>
                <w:webHidden/>
              </w:rPr>
              <w:instrText xml:space="preserve"> PAGEREF _Toc505285709 \h </w:instrText>
            </w:r>
            <w:r>
              <w:rPr>
                <w:noProof/>
                <w:webHidden/>
              </w:rPr>
            </w:r>
            <w:r>
              <w:rPr>
                <w:noProof/>
                <w:webHidden/>
              </w:rPr>
              <w:fldChar w:fldCharType="separate"/>
            </w:r>
            <w:r w:rsidR="00BD6F3B">
              <w:rPr>
                <w:noProof/>
                <w:webHidden/>
              </w:rPr>
              <w:t>3</w:t>
            </w:r>
            <w:r>
              <w:rPr>
                <w:noProof/>
                <w:webHidden/>
              </w:rPr>
              <w:fldChar w:fldCharType="end"/>
            </w:r>
          </w:hyperlink>
        </w:p>
        <w:p w14:paraId="65A1A877" w14:textId="4DBE2271" w:rsidR="000E1037" w:rsidRDefault="000E1037">
          <w:pPr>
            <w:pStyle w:val="Verzeichnis2"/>
            <w:tabs>
              <w:tab w:val="left" w:pos="880"/>
              <w:tab w:val="right" w:leader="dot" w:pos="8873"/>
            </w:tabs>
            <w:rPr>
              <w:rFonts w:asciiTheme="minorHAnsi" w:eastAsiaTheme="minorEastAsia" w:hAnsiTheme="minorHAnsi"/>
              <w:noProof/>
              <w:kern w:val="0"/>
              <w:sz w:val="22"/>
              <w:szCs w:val="22"/>
            </w:rPr>
          </w:pPr>
          <w:hyperlink w:anchor="_Toc505285710" w:history="1">
            <w:r w:rsidRPr="00CA7512">
              <w:rPr>
                <w:rStyle w:val="Hyperlink"/>
                <w:noProof/>
              </w:rPr>
              <w:t>1.2.</w:t>
            </w:r>
            <w:r>
              <w:rPr>
                <w:rFonts w:asciiTheme="minorHAnsi" w:eastAsiaTheme="minorEastAsia" w:hAnsiTheme="minorHAnsi"/>
                <w:noProof/>
                <w:kern w:val="0"/>
                <w:sz w:val="22"/>
                <w:szCs w:val="22"/>
              </w:rPr>
              <w:tab/>
            </w:r>
            <w:r w:rsidRPr="00CA7512">
              <w:rPr>
                <w:rStyle w:val="Hyperlink"/>
                <w:noProof/>
              </w:rPr>
              <w:t>Repräsentation der Nutzergruppe durch die Persona</w:t>
            </w:r>
            <w:r>
              <w:rPr>
                <w:noProof/>
                <w:webHidden/>
              </w:rPr>
              <w:tab/>
            </w:r>
            <w:r>
              <w:rPr>
                <w:noProof/>
                <w:webHidden/>
              </w:rPr>
              <w:fldChar w:fldCharType="begin"/>
            </w:r>
            <w:r>
              <w:rPr>
                <w:noProof/>
                <w:webHidden/>
              </w:rPr>
              <w:instrText xml:space="preserve"> PAGEREF _Toc505285710 \h </w:instrText>
            </w:r>
            <w:r>
              <w:rPr>
                <w:noProof/>
                <w:webHidden/>
              </w:rPr>
            </w:r>
            <w:r>
              <w:rPr>
                <w:noProof/>
                <w:webHidden/>
              </w:rPr>
              <w:fldChar w:fldCharType="separate"/>
            </w:r>
            <w:r w:rsidR="00BD6F3B">
              <w:rPr>
                <w:noProof/>
                <w:webHidden/>
              </w:rPr>
              <w:t>4</w:t>
            </w:r>
            <w:r>
              <w:rPr>
                <w:noProof/>
                <w:webHidden/>
              </w:rPr>
              <w:fldChar w:fldCharType="end"/>
            </w:r>
          </w:hyperlink>
        </w:p>
        <w:p w14:paraId="05C8C742" w14:textId="2B35526B" w:rsidR="000E1037" w:rsidRDefault="000E1037">
          <w:pPr>
            <w:pStyle w:val="Verzeichnis2"/>
            <w:tabs>
              <w:tab w:val="left" w:pos="880"/>
              <w:tab w:val="right" w:leader="dot" w:pos="8873"/>
            </w:tabs>
            <w:rPr>
              <w:rFonts w:asciiTheme="minorHAnsi" w:eastAsiaTheme="minorEastAsia" w:hAnsiTheme="minorHAnsi"/>
              <w:noProof/>
              <w:kern w:val="0"/>
              <w:sz w:val="22"/>
              <w:szCs w:val="22"/>
            </w:rPr>
          </w:pPr>
          <w:hyperlink w:anchor="_Toc505285711" w:history="1">
            <w:r w:rsidRPr="00CA7512">
              <w:rPr>
                <w:rStyle w:val="Hyperlink"/>
                <w:noProof/>
              </w:rPr>
              <w:t>1.3.</w:t>
            </w:r>
            <w:r>
              <w:rPr>
                <w:rFonts w:asciiTheme="minorHAnsi" w:eastAsiaTheme="minorEastAsia" w:hAnsiTheme="minorHAnsi"/>
                <w:noProof/>
                <w:kern w:val="0"/>
                <w:sz w:val="22"/>
                <w:szCs w:val="22"/>
              </w:rPr>
              <w:tab/>
            </w:r>
            <w:r w:rsidRPr="00CA7512">
              <w:rPr>
                <w:rStyle w:val="Hyperlink"/>
                <w:noProof/>
              </w:rPr>
              <w:t>Anwendungsziele der Datenvisualisierung</w:t>
            </w:r>
            <w:r>
              <w:rPr>
                <w:noProof/>
                <w:webHidden/>
              </w:rPr>
              <w:tab/>
            </w:r>
            <w:r>
              <w:rPr>
                <w:noProof/>
                <w:webHidden/>
              </w:rPr>
              <w:fldChar w:fldCharType="begin"/>
            </w:r>
            <w:r>
              <w:rPr>
                <w:noProof/>
                <w:webHidden/>
              </w:rPr>
              <w:instrText xml:space="preserve"> PAGEREF _Toc505285711 \h </w:instrText>
            </w:r>
            <w:r>
              <w:rPr>
                <w:noProof/>
                <w:webHidden/>
              </w:rPr>
            </w:r>
            <w:r>
              <w:rPr>
                <w:noProof/>
                <w:webHidden/>
              </w:rPr>
              <w:fldChar w:fldCharType="separate"/>
            </w:r>
            <w:r w:rsidR="00BD6F3B">
              <w:rPr>
                <w:noProof/>
                <w:webHidden/>
              </w:rPr>
              <w:t>4</w:t>
            </w:r>
            <w:r>
              <w:rPr>
                <w:noProof/>
                <w:webHidden/>
              </w:rPr>
              <w:fldChar w:fldCharType="end"/>
            </w:r>
          </w:hyperlink>
        </w:p>
        <w:p w14:paraId="0290E348" w14:textId="36B372A0"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2" w:history="1">
            <w:r w:rsidRPr="00CA7512">
              <w:rPr>
                <w:rStyle w:val="Hyperlink"/>
                <w:noProof/>
              </w:rPr>
              <w:t>2.</w:t>
            </w:r>
            <w:r>
              <w:rPr>
                <w:rFonts w:asciiTheme="minorHAnsi" w:eastAsiaTheme="minorEastAsia" w:hAnsiTheme="minorHAnsi"/>
                <w:noProof/>
                <w:kern w:val="0"/>
                <w:sz w:val="22"/>
                <w:szCs w:val="22"/>
              </w:rPr>
              <w:tab/>
            </w:r>
            <w:r w:rsidRPr="00CA7512">
              <w:rPr>
                <w:rStyle w:val="Hyperlink"/>
                <w:noProof/>
              </w:rPr>
              <w:t>Datenexploration der Datenvisualisierung</w:t>
            </w:r>
            <w:r>
              <w:rPr>
                <w:noProof/>
                <w:webHidden/>
              </w:rPr>
              <w:tab/>
            </w:r>
            <w:r>
              <w:rPr>
                <w:noProof/>
                <w:webHidden/>
              </w:rPr>
              <w:fldChar w:fldCharType="begin"/>
            </w:r>
            <w:r>
              <w:rPr>
                <w:noProof/>
                <w:webHidden/>
              </w:rPr>
              <w:instrText xml:space="preserve"> PAGEREF _Toc505285712 \h </w:instrText>
            </w:r>
            <w:r>
              <w:rPr>
                <w:noProof/>
                <w:webHidden/>
              </w:rPr>
            </w:r>
            <w:r>
              <w:rPr>
                <w:noProof/>
                <w:webHidden/>
              </w:rPr>
              <w:fldChar w:fldCharType="separate"/>
            </w:r>
            <w:r w:rsidR="00BD6F3B">
              <w:rPr>
                <w:noProof/>
                <w:webHidden/>
              </w:rPr>
              <w:t>5</w:t>
            </w:r>
            <w:r>
              <w:rPr>
                <w:noProof/>
                <w:webHidden/>
              </w:rPr>
              <w:fldChar w:fldCharType="end"/>
            </w:r>
          </w:hyperlink>
        </w:p>
        <w:p w14:paraId="0B6BEC65" w14:textId="6B129CFA"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3" w:history="1">
            <w:r w:rsidRPr="00CA7512">
              <w:rPr>
                <w:rStyle w:val="Hyperlink"/>
                <w:noProof/>
              </w:rPr>
              <w:t>3.</w:t>
            </w:r>
            <w:r>
              <w:rPr>
                <w:rFonts w:asciiTheme="minorHAnsi" w:eastAsiaTheme="minorEastAsia" w:hAnsiTheme="minorHAnsi"/>
                <w:noProof/>
                <w:kern w:val="0"/>
                <w:sz w:val="22"/>
                <w:szCs w:val="22"/>
              </w:rPr>
              <w:tab/>
            </w:r>
            <w:r w:rsidRPr="00CA7512">
              <w:rPr>
                <w:rStyle w:val="Hyperlink"/>
                <w:noProof/>
              </w:rPr>
              <w:t>Iterationsschritte des Konzepts</w:t>
            </w:r>
            <w:r>
              <w:rPr>
                <w:noProof/>
                <w:webHidden/>
              </w:rPr>
              <w:tab/>
            </w:r>
            <w:r>
              <w:rPr>
                <w:noProof/>
                <w:webHidden/>
              </w:rPr>
              <w:fldChar w:fldCharType="begin"/>
            </w:r>
            <w:r>
              <w:rPr>
                <w:noProof/>
                <w:webHidden/>
              </w:rPr>
              <w:instrText xml:space="preserve"> PAGEREF _Toc505285713 \h </w:instrText>
            </w:r>
            <w:r>
              <w:rPr>
                <w:noProof/>
                <w:webHidden/>
              </w:rPr>
            </w:r>
            <w:r>
              <w:rPr>
                <w:noProof/>
                <w:webHidden/>
              </w:rPr>
              <w:fldChar w:fldCharType="separate"/>
            </w:r>
            <w:r w:rsidR="00BD6F3B">
              <w:rPr>
                <w:noProof/>
                <w:webHidden/>
              </w:rPr>
              <w:t>8</w:t>
            </w:r>
            <w:r>
              <w:rPr>
                <w:noProof/>
                <w:webHidden/>
              </w:rPr>
              <w:fldChar w:fldCharType="end"/>
            </w:r>
          </w:hyperlink>
        </w:p>
        <w:p w14:paraId="46588AC0" w14:textId="2BB8DBA8"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4" w:history="1">
            <w:r w:rsidRPr="00CA7512">
              <w:rPr>
                <w:rStyle w:val="Hyperlink"/>
                <w:noProof/>
              </w:rPr>
              <w:t>4.</w:t>
            </w:r>
            <w:r>
              <w:rPr>
                <w:rFonts w:asciiTheme="minorHAnsi" w:eastAsiaTheme="minorEastAsia" w:hAnsiTheme="minorHAnsi"/>
                <w:noProof/>
                <w:kern w:val="0"/>
                <w:sz w:val="22"/>
                <w:szCs w:val="22"/>
              </w:rPr>
              <w:tab/>
            </w:r>
            <w:r w:rsidRPr="00CA7512">
              <w:rPr>
                <w:rStyle w:val="Hyperlink"/>
                <w:noProof/>
              </w:rPr>
              <w:t>Gestaltungen und Interaktionen im finalen Konzept</w:t>
            </w:r>
            <w:r>
              <w:rPr>
                <w:noProof/>
                <w:webHidden/>
              </w:rPr>
              <w:tab/>
            </w:r>
            <w:r>
              <w:rPr>
                <w:noProof/>
                <w:webHidden/>
              </w:rPr>
              <w:fldChar w:fldCharType="begin"/>
            </w:r>
            <w:r>
              <w:rPr>
                <w:noProof/>
                <w:webHidden/>
              </w:rPr>
              <w:instrText xml:space="preserve"> PAGEREF _Toc505285714 \h </w:instrText>
            </w:r>
            <w:r>
              <w:rPr>
                <w:noProof/>
                <w:webHidden/>
              </w:rPr>
            </w:r>
            <w:r>
              <w:rPr>
                <w:noProof/>
                <w:webHidden/>
              </w:rPr>
              <w:fldChar w:fldCharType="separate"/>
            </w:r>
            <w:r w:rsidR="00BD6F3B">
              <w:rPr>
                <w:noProof/>
                <w:webHidden/>
              </w:rPr>
              <w:t>11</w:t>
            </w:r>
            <w:r>
              <w:rPr>
                <w:noProof/>
                <w:webHidden/>
              </w:rPr>
              <w:fldChar w:fldCharType="end"/>
            </w:r>
          </w:hyperlink>
        </w:p>
        <w:p w14:paraId="4DCFD117" w14:textId="4D8A96A5" w:rsidR="000E1037" w:rsidRDefault="000E1037">
          <w:pPr>
            <w:pStyle w:val="Verzeichnis2"/>
            <w:tabs>
              <w:tab w:val="left" w:pos="880"/>
              <w:tab w:val="right" w:leader="dot" w:pos="8873"/>
            </w:tabs>
            <w:rPr>
              <w:rFonts w:asciiTheme="minorHAnsi" w:eastAsiaTheme="minorEastAsia" w:hAnsiTheme="minorHAnsi"/>
              <w:noProof/>
              <w:kern w:val="0"/>
              <w:sz w:val="22"/>
              <w:szCs w:val="22"/>
            </w:rPr>
          </w:pPr>
          <w:hyperlink w:anchor="_Toc505285715" w:history="1">
            <w:r w:rsidRPr="00CA7512">
              <w:rPr>
                <w:rStyle w:val="Hyperlink"/>
                <w:noProof/>
              </w:rPr>
              <w:t>4.1.</w:t>
            </w:r>
            <w:r>
              <w:rPr>
                <w:rFonts w:asciiTheme="minorHAnsi" w:eastAsiaTheme="minorEastAsia" w:hAnsiTheme="minorHAnsi"/>
                <w:noProof/>
                <w:kern w:val="0"/>
                <w:sz w:val="22"/>
                <w:szCs w:val="22"/>
              </w:rPr>
              <w:tab/>
            </w:r>
            <w:r w:rsidRPr="00CA7512">
              <w:rPr>
                <w:rStyle w:val="Hyperlink"/>
                <w:noProof/>
              </w:rPr>
              <w:t>Darstellung des finalen Konzepts</w:t>
            </w:r>
            <w:r>
              <w:rPr>
                <w:noProof/>
                <w:webHidden/>
              </w:rPr>
              <w:tab/>
            </w:r>
            <w:r>
              <w:rPr>
                <w:noProof/>
                <w:webHidden/>
              </w:rPr>
              <w:fldChar w:fldCharType="begin"/>
            </w:r>
            <w:r>
              <w:rPr>
                <w:noProof/>
                <w:webHidden/>
              </w:rPr>
              <w:instrText xml:space="preserve"> PAGEREF _Toc505285715 \h </w:instrText>
            </w:r>
            <w:r>
              <w:rPr>
                <w:noProof/>
                <w:webHidden/>
              </w:rPr>
            </w:r>
            <w:r>
              <w:rPr>
                <w:noProof/>
                <w:webHidden/>
              </w:rPr>
              <w:fldChar w:fldCharType="separate"/>
            </w:r>
            <w:r w:rsidR="00BD6F3B">
              <w:rPr>
                <w:noProof/>
                <w:webHidden/>
              </w:rPr>
              <w:t>11</w:t>
            </w:r>
            <w:r>
              <w:rPr>
                <w:noProof/>
                <w:webHidden/>
              </w:rPr>
              <w:fldChar w:fldCharType="end"/>
            </w:r>
          </w:hyperlink>
        </w:p>
        <w:p w14:paraId="389538BF" w14:textId="2698C9B2" w:rsidR="000E1037" w:rsidRDefault="000E1037">
          <w:pPr>
            <w:pStyle w:val="Verzeichnis2"/>
            <w:tabs>
              <w:tab w:val="left" w:pos="880"/>
              <w:tab w:val="right" w:leader="dot" w:pos="8873"/>
            </w:tabs>
            <w:rPr>
              <w:rFonts w:asciiTheme="minorHAnsi" w:eastAsiaTheme="minorEastAsia" w:hAnsiTheme="minorHAnsi"/>
              <w:noProof/>
              <w:kern w:val="0"/>
              <w:sz w:val="22"/>
              <w:szCs w:val="22"/>
            </w:rPr>
          </w:pPr>
          <w:hyperlink w:anchor="_Toc505285716" w:history="1">
            <w:r w:rsidRPr="00CA7512">
              <w:rPr>
                <w:rStyle w:val="Hyperlink"/>
                <w:noProof/>
              </w:rPr>
              <w:t>4.2.</w:t>
            </w:r>
            <w:r>
              <w:rPr>
                <w:rFonts w:asciiTheme="minorHAnsi" w:eastAsiaTheme="minorEastAsia" w:hAnsiTheme="minorHAnsi"/>
                <w:noProof/>
                <w:kern w:val="0"/>
                <w:sz w:val="22"/>
                <w:szCs w:val="22"/>
              </w:rPr>
              <w:tab/>
            </w:r>
            <w:r w:rsidRPr="00CA7512">
              <w:rPr>
                <w:rStyle w:val="Hyperlink"/>
                <w:noProof/>
              </w:rPr>
              <w:t>Erweiterungsmöglichkeiten des Konzepts</w:t>
            </w:r>
            <w:r>
              <w:rPr>
                <w:noProof/>
                <w:webHidden/>
              </w:rPr>
              <w:tab/>
            </w:r>
            <w:r>
              <w:rPr>
                <w:noProof/>
                <w:webHidden/>
              </w:rPr>
              <w:fldChar w:fldCharType="begin"/>
            </w:r>
            <w:r>
              <w:rPr>
                <w:noProof/>
                <w:webHidden/>
              </w:rPr>
              <w:instrText xml:space="preserve"> PAGEREF _Toc505285716 \h </w:instrText>
            </w:r>
            <w:r>
              <w:rPr>
                <w:noProof/>
                <w:webHidden/>
              </w:rPr>
            </w:r>
            <w:r>
              <w:rPr>
                <w:noProof/>
                <w:webHidden/>
              </w:rPr>
              <w:fldChar w:fldCharType="separate"/>
            </w:r>
            <w:r w:rsidR="00BD6F3B">
              <w:rPr>
                <w:noProof/>
                <w:webHidden/>
              </w:rPr>
              <w:t>15</w:t>
            </w:r>
            <w:r>
              <w:rPr>
                <w:noProof/>
                <w:webHidden/>
              </w:rPr>
              <w:fldChar w:fldCharType="end"/>
            </w:r>
          </w:hyperlink>
        </w:p>
        <w:p w14:paraId="4FAEC59C" w14:textId="635F57B6"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7" w:history="1">
            <w:r w:rsidRPr="00CA7512">
              <w:rPr>
                <w:rStyle w:val="Hyperlink"/>
                <w:noProof/>
              </w:rPr>
              <w:t>5.</w:t>
            </w:r>
            <w:r>
              <w:rPr>
                <w:rFonts w:asciiTheme="minorHAnsi" w:eastAsiaTheme="minorEastAsia" w:hAnsiTheme="minorHAnsi"/>
                <w:noProof/>
                <w:kern w:val="0"/>
                <w:sz w:val="22"/>
                <w:szCs w:val="22"/>
              </w:rPr>
              <w:tab/>
            </w:r>
            <w:r w:rsidRPr="00CA7512">
              <w:rPr>
                <w:rStyle w:val="Hyperlink"/>
                <w:noProof/>
              </w:rPr>
              <w:t>Darstellung des funktionalen Prototyps und Einbettung im Konzept</w:t>
            </w:r>
            <w:r>
              <w:rPr>
                <w:noProof/>
                <w:webHidden/>
              </w:rPr>
              <w:tab/>
            </w:r>
            <w:r>
              <w:rPr>
                <w:noProof/>
                <w:webHidden/>
              </w:rPr>
              <w:fldChar w:fldCharType="begin"/>
            </w:r>
            <w:r>
              <w:rPr>
                <w:noProof/>
                <w:webHidden/>
              </w:rPr>
              <w:instrText xml:space="preserve"> PAGEREF _Toc505285717 \h </w:instrText>
            </w:r>
            <w:r>
              <w:rPr>
                <w:noProof/>
                <w:webHidden/>
              </w:rPr>
            </w:r>
            <w:r>
              <w:rPr>
                <w:noProof/>
                <w:webHidden/>
              </w:rPr>
              <w:fldChar w:fldCharType="separate"/>
            </w:r>
            <w:r w:rsidR="00BD6F3B">
              <w:rPr>
                <w:noProof/>
                <w:webHidden/>
              </w:rPr>
              <w:t>16</w:t>
            </w:r>
            <w:r>
              <w:rPr>
                <w:noProof/>
                <w:webHidden/>
              </w:rPr>
              <w:fldChar w:fldCharType="end"/>
            </w:r>
          </w:hyperlink>
        </w:p>
        <w:p w14:paraId="7EDFE3C9" w14:textId="434C2E72"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8" w:history="1">
            <w:r w:rsidRPr="00CA7512">
              <w:rPr>
                <w:rStyle w:val="Hyperlink"/>
                <w:noProof/>
              </w:rPr>
              <w:t>6.</w:t>
            </w:r>
            <w:r>
              <w:rPr>
                <w:rFonts w:asciiTheme="minorHAnsi" w:eastAsiaTheme="minorEastAsia" w:hAnsiTheme="minorHAnsi"/>
                <w:noProof/>
                <w:kern w:val="0"/>
                <w:sz w:val="22"/>
                <w:szCs w:val="22"/>
              </w:rPr>
              <w:tab/>
            </w:r>
            <w:r w:rsidRPr="00CA7512">
              <w:rPr>
                <w:rStyle w:val="Hyperlink"/>
                <w:noProof/>
              </w:rPr>
              <w:t>Fazit und Reflexion</w:t>
            </w:r>
            <w:r>
              <w:rPr>
                <w:noProof/>
                <w:webHidden/>
              </w:rPr>
              <w:tab/>
            </w:r>
            <w:r>
              <w:rPr>
                <w:noProof/>
                <w:webHidden/>
              </w:rPr>
              <w:fldChar w:fldCharType="begin"/>
            </w:r>
            <w:r>
              <w:rPr>
                <w:noProof/>
                <w:webHidden/>
              </w:rPr>
              <w:instrText xml:space="preserve"> PAGEREF _Toc505285718 \h </w:instrText>
            </w:r>
            <w:r>
              <w:rPr>
                <w:noProof/>
                <w:webHidden/>
              </w:rPr>
            </w:r>
            <w:r>
              <w:rPr>
                <w:noProof/>
                <w:webHidden/>
              </w:rPr>
              <w:fldChar w:fldCharType="separate"/>
            </w:r>
            <w:r w:rsidR="00BD6F3B">
              <w:rPr>
                <w:noProof/>
                <w:webHidden/>
              </w:rPr>
              <w:t>19</w:t>
            </w:r>
            <w:r>
              <w:rPr>
                <w:noProof/>
                <w:webHidden/>
              </w:rPr>
              <w:fldChar w:fldCharType="end"/>
            </w:r>
          </w:hyperlink>
        </w:p>
        <w:p w14:paraId="6E32885C" w14:textId="4EA66FBB" w:rsidR="000E1037" w:rsidRDefault="000E1037">
          <w:pPr>
            <w:pStyle w:val="Verzeichnis1"/>
            <w:tabs>
              <w:tab w:val="left" w:pos="440"/>
              <w:tab w:val="right" w:leader="dot" w:pos="8873"/>
            </w:tabs>
            <w:rPr>
              <w:rFonts w:asciiTheme="minorHAnsi" w:eastAsiaTheme="minorEastAsia" w:hAnsiTheme="minorHAnsi"/>
              <w:noProof/>
              <w:kern w:val="0"/>
              <w:sz w:val="22"/>
              <w:szCs w:val="22"/>
            </w:rPr>
          </w:pPr>
          <w:hyperlink w:anchor="_Toc505285719" w:history="1">
            <w:r w:rsidRPr="00CA7512">
              <w:rPr>
                <w:rStyle w:val="Hyperlink"/>
                <w:noProof/>
              </w:rPr>
              <w:t>7.</w:t>
            </w:r>
            <w:r>
              <w:rPr>
                <w:rFonts w:asciiTheme="minorHAnsi" w:eastAsiaTheme="minorEastAsia" w:hAnsiTheme="minorHAnsi"/>
                <w:noProof/>
                <w:kern w:val="0"/>
                <w:sz w:val="22"/>
                <w:szCs w:val="22"/>
              </w:rPr>
              <w:tab/>
            </w:r>
            <w:r w:rsidRPr="00CA7512">
              <w:rPr>
                <w:rStyle w:val="Hyperlink"/>
                <w:noProof/>
              </w:rPr>
              <w:t>Abbildungsverzeichnis</w:t>
            </w:r>
            <w:r>
              <w:rPr>
                <w:noProof/>
                <w:webHidden/>
              </w:rPr>
              <w:tab/>
            </w:r>
            <w:r>
              <w:rPr>
                <w:noProof/>
                <w:webHidden/>
              </w:rPr>
              <w:fldChar w:fldCharType="begin"/>
            </w:r>
            <w:r>
              <w:rPr>
                <w:noProof/>
                <w:webHidden/>
              </w:rPr>
              <w:instrText xml:space="preserve"> PAGEREF _Toc505285719 \h </w:instrText>
            </w:r>
            <w:r>
              <w:rPr>
                <w:noProof/>
                <w:webHidden/>
              </w:rPr>
            </w:r>
            <w:r>
              <w:rPr>
                <w:noProof/>
                <w:webHidden/>
              </w:rPr>
              <w:fldChar w:fldCharType="separate"/>
            </w:r>
            <w:r w:rsidR="00BD6F3B">
              <w:rPr>
                <w:noProof/>
                <w:webHidden/>
              </w:rPr>
              <w:t>20</w:t>
            </w:r>
            <w:r>
              <w:rPr>
                <w:noProof/>
                <w:webHidden/>
              </w:rPr>
              <w:fldChar w:fldCharType="end"/>
            </w:r>
          </w:hyperlink>
        </w:p>
        <w:p w14:paraId="23A61275" w14:textId="7D1C57D2" w:rsidR="000E1037" w:rsidRDefault="000E1037">
          <w:pPr>
            <w:pStyle w:val="Verzeichnis1"/>
            <w:tabs>
              <w:tab w:val="right" w:leader="dot" w:pos="8873"/>
            </w:tabs>
            <w:rPr>
              <w:rFonts w:asciiTheme="minorHAnsi" w:eastAsiaTheme="minorEastAsia" w:hAnsiTheme="minorHAnsi"/>
              <w:noProof/>
              <w:kern w:val="0"/>
              <w:sz w:val="22"/>
              <w:szCs w:val="22"/>
            </w:rPr>
          </w:pPr>
          <w:hyperlink w:anchor="_Toc505285720" w:history="1">
            <w:r w:rsidRPr="00CA7512">
              <w:rPr>
                <w:rStyle w:val="Hyperlink"/>
                <w:noProof/>
              </w:rPr>
              <w:t>Anhang</w:t>
            </w:r>
            <w:r>
              <w:rPr>
                <w:noProof/>
                <w:webHidden/>
              </w:rPr>
              <w:tab/>
            </w:r>
            <w:r>
              <w:rPr>
                <w:noProof/>
                <w:webHidden/>
              </w:rPr>
              <w:fldChar w:fldCharType="begin"/>
            </w:r>
            <w:r>
              <w:rPr>
                <w:noProof/>
                <w:webHidden/>
              </w:rPr>
              <w:instrText xml:space="preserve"> PAGEREF _Toc505285720 \h </w:instrText>
            </w:r>
            <w:r>
              <w:rPr>
                <w:noProof/>
                <w:webHidden/>
              </w:rPr>
            </w:r>
            <w:r>
              <w:rPr>
                <w:noProof/>
                <w:webHidden/>
              </w:rPr>
              <w:fldChar w:fldCharType="separate"/>
            </w:r>
            <w:r w:rsidR="00BD6F3B">
              <w:rPr>
                <w:noProof/>
                <w:webHidden/>
              </w:rPr>
              <w:t>21</w:t>
            </w:r>
            <w:r>
              <w:rPr>
                <w:noProof/>
                <w:webHidden/>
              </w:rPr>
              <w:fldChar w:fldCharType="end"/>
            </w:r>
          </w:hyperlink>
        </w:p>
        <w:p w14:paraId="657FF4C0" w14:textId="03CC4B9C" w:rsidR="00F80D67" w:rsidRDefault="00F80D67">
          <w:r>
            <w:rPr>
              <w:b/>
              <w:bCs/>
            </w:rPr>
            <w:fldChar w:fldCharType="end"/>
          </w:r>
        </w:p>
      </w:sdtContent>
    </w:sdt>
    <w:p w14:paraId="78DD4562" w14:textId="77777777" w:rsidR="005425A3" w:rsidRDefault="005425A3" w:rsidP="005425A3">
      <w:pPr>
        <w:pStyle w:val="berschrift1"/>
      </w:pPr>
      <w:bookmarkStart w:id="2" w:name="_Toc505285707"/>
      <w:r>
        <w:lastRenderedPageBreak/>
        <w:t>Abstract</w:t>
      </w:r>
      <w:bookmarkEnd w:id="2"/>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76AA2C15" w:rsidR="00882A57" w:rsidRPr="00636FCF" w:rsidRDefault="00882A57" w:rsidP="00E1388B">
                            <w:pPr>
                              <w:pStyle w:val="Beschriftung"/>
                              <w:rPr>
                                <w:noProof/>
                                <w:sz w:val="24"/>
                              </w:rPr>
                            </w:pPr>
                            <w:bookmarkStart w:id="3" w:name="_Toc505285688"/>
                            <w:r>
                              <w:t xml:space="preserve">Abbildung </w:t>
                            </w:r>
                            <w:fldSimple w:instr=" SEQ Abbildung \* ARABIC ">
                              <w:r w:rsidR="00BD6F3B">
                                <w:rPr>
                                  <w:noProof/>
                                </w:rPr>
                                <w:t>1</w:t>
                              </w:r>
                            </w:fldSimple>
                            <w:r>
                              <w:t xml:space="preserve"> - Key Visual des Projekts „Interaktives Museum“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76AA2C15" w:rsidR="00882A57" w:rsidRPr="00636FCF" w:rsidRDefault="00882A57" w:rsidP="00E1388B">
                      <w:pPr>
                        <w:pStyle w:val="Beschriftung"/>
                        <w:rPr>
                          <w:noProof/>
                          <w:sz w:val="24"/>
                        </w:rPr>
                      </w:pPr>
                      <w:bookmarkStart w:id="4" w:name="_Toc505285688"/>
                      <w:r>
                        <w:t xml:space="preserve">Abbildung </w:t>
                      </w:r>
                      <w:fldSimple w:instr=" SEQ Abbildung \* ARABIC ">
                        <w:r w:rsidR="00BD6F3B">
                          <w:rPr>
                            <w:noProof/>
                          </w:rPr>
                          <w:t>1</w:t>
                        </w:r>
                      </w:fldSimple>
                      <w:r>
                        <w:t xml:space="preserve"> - Key Visual des Projekts „Interaktives Museum“</w:t>
                      </w:r>
                      <w:bookmarkEnd w:id="4"/>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5" w:name="_Toc505285708"/>
      <w:r>
        <w:lastRenderedPageBreak/>
        <w:t>Motivation und Ziele der Datenvisualisierung</w:t>
      </w:r>
      <w:bookmarkEnd w:id="0"/>
      <w:bookmarkEnd w:id="5"/>
    </w:p>
    <w:p w14:paraId="352B429D" w14:textId="77777777" w:rsidR="00AF292A" w:rsidRDefault="00AF292A" w:rsidP="005425A3">
      <w:pPr>
        <w:pStyle w:val="berschrift2"/>
        <w:numPr>
          <w:ilvl w:val="1"/>
          <w:numId w:val="24"/>
        </w:numPr>
        <w:ind w:left="426"/>
      </w:pPr>
      <w:bookmarkStart w:id="6" w:name="_Toc505285709"/>
      <w:r>
        <w:t>Motivation und Hintergrund</w:t>
      </w:r>
      <w:bookmarkEnd w:id="6"/>
    </w:p>
    <w:p w14:paraId="57A751F5" w14:textId="5B7588F7"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w:t>
      </w:r>
      <w:r w:rsidR="00F31DA9">
        <w:t>,</w:t>
      </w:r>
      <w:r>
        <w:t xml:space="preserve"> interaktive Visualisierung der Weg.</w:t>
      </w:r>
    </w:p>
    <w:p w14:paraId="49000470" w14:textId="70129F61"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F31DA9">
        <w:t xml:space="preserve">vielen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71B98930" w:rsidR="00296903" w:rsidRDefault="00296903" w:rsidP="005425A3">
      <w:pPr>
        <w:spacing w:line="276" w:lineRule="auto"/>
      </w:pPr>
      <w:r>
        <w:t>Auf einem Surface Hub</w:t>
      </w:r>
      <w:r w:rsidR="004242CF">
        <w:t xml:space="preserve"> – einem Multi-Touch-Screen –</w:t>
      </w:r>
      <w:r>
        <w:t xml:space="preserve"> können </w:t>
      </w:r>
      <w:r w:rsidR="00F31DA9">
        <w:t xml:space="preserve">ausgewählte, </w:t>
      </w:r>
      <w:r>
        <w:t xml:space="preserve">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w:t>
      </w:r>
      <w:r w:rsidR="00882A57">
        <w:t>n</w:t>
      </w:r>
      <w:r>
        <w:t>.</w:t>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7" w:name="_Toc505285710"/>
      <w:r>
        <w:lastRenderedPageBreak/>
        <w:t xml:space="preserve">Repräsentation der </w:t>
      </w:r>
      <w:r w:rsidR="004242CF">
        <w:t>Nutzer</w:t>
      </w:r>
      <w:r>
        <w:t>gruppe</w:t>
      </w:r>
      <w:r w:rsidR="006A3828">
        <w:t xml:space="preserve"> durch die Persona</w:t>
      </w:r>
      <w:bookmarkEnd w:id="7"/>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6F876EEA" w:rsidR="005425A3" w:rsidRDefault="005425A3" w:rsidP="00594016">
      <w:pPr>
        <w:spacing w:line="276" w:lineRule="auto"/>
        <w:ind w:left="709" w:right="803"/>
      </w:pPr>
      <w:r w:rsidRPr="00FC6017">
        <w:rPr>
          <w:i/>
        </w:rPr>
        <w:t xml:space="preserve">„Das stupide Betrachten </w:t>
      </w:r>
      <w:r>
        <w:rPr>
          <w:i/>
        </w:rPr>
        <w:t>von</w:t>
      </w:r>
      <w:r w:rsidR="00CD5D80">
        <w:rPr>
          <w:i/>
        </w:rPr>
        <w:t xml:space="preserve"> vielen</w:t>
      </w:r>
      <w:r>
        <w:rPr>
          <w:i/>
        </w:rPr>
        <w:t xml:space="preserve"> Sachen im Museum langweilt mich schnell. Da habe ich lieber etwas, an dem ich selber etwas machen kann. Also warte ich draußen auf meine Freunde und beschäftige mich mit meinem Handy.“</w:t>
      </w:r>
    </w:p>
    <w:p w14:paraId="08CDFF7E" w14:textId="377D0963" w:rsidR="005425A3" w:rsidRDefault="004242CF" w:rsidP="005425A3">
      <w:pPr>
        <w:spacing w:line="276" w:lineRule="auto"/>
      </w:pPr>
      <w:r>
        <w:t>Nutzer wählen mit Hilfe der</w:t>
      </w:r>
      <w:r w:rsidR="005425A3">
        <w:t xml:space="preserve"> Anwendung </w:t>
      </w:r>
      <w:r w:rsidR="00CD5D80">
        <w:t xml:space="preserve">nur </w:t>
      </w:r>
      <w:r>
        <w:t>Artefakte</w:t>
      </w:r>
      <w:r w:rsidR="005425A3">
        <w:t xml:space="preserve"> </w:t>
      </w:r>
      <w:r>
        <w:t>aus</w:t>
      </w:r>
      <w:r w:rsidR="005425A3">
        <w:t xml:space="preserve">, die </w:t>
      </w:r>
      <w:r>
        <w:t>sie</w:t>
      </w:r>
      <w:r w:rsidR="005425A3">
        <w:t xml:space="preserve"> </w:t>
      </w:r>
      <w:r w:rsidR="00CD5D80">
        <w:t xml:space="preserve">wirklich </w:t>
      </w:r>
      <w:r w:rsidR="005425A3">
        <w:t>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r w:rsidR="00CD5D80">
        <w:t xml:space="preserve"> Dadurch können außerdem sehr interessante Kombinationen der Ikonographien entstehen und man lernt neue Zusammenhänge kennen.</w:t>
      </w:r>
    </w:p>
    <w:p w14:paraId="61CF3FBE" w14:textId="77777777" w:rsidR="00AF292A" w:rsidRDefault="00AF292A" w:rsidP="005425A3">
      <w:pPr>
        <w:pStyle w:val="berschrift2"/>
        <w:numPr>
          <w:ilvl w:val="1"/>
          <w:numId w:val="24"/>
        </w:numPr>
        <w:ind w:left="426"/>
      </w:pPr>
      <w:bookmarkStart w:id="8" w:name="_Toc505285711"/>
      <w:r>
        <w:t>An</w:t>
      </w:r>
      <w:r w:rsidR="005425A3">
        <w:t>w</w:t>
      </w:r>
      <w:r>
        <w:t>endungsziele der Datenvisualisierung</w:t>
      </w:r>
      <w:bookmarkEnd w:id="8"/>
    </w:p>
    <w:p w14:paraId="66CD33FD" w14:textId="6BE9934C" w:rsidR="0031447E" w:rsidRDefault="00D350DA" w:rsidP="006A3828">
      <w:r>
        <w:t xml:space="preserve">Neben der Auswahl der persönlichen Favoriten </w:t>
      </w:r>
      <w:r w:rsidR="0031447E">
        <w:t>verfolgt das Projekt unter anderem weitere Ziele:</w:t>
      </w:r>
    </w:p>
    <w:p w14:paraId="69505430" w14:textId="70C68125" w:rsidR="006A3828" w:rsidRDefault="005425A3" w:rsidP="006A3828">
      <w:pPr>
        <w:pStyle w:val="Listennummer"/>
      </w:pPr>
      <w:r w:rsidRPr="005643E3">
        <w:t>Besucher</w:t>
      </w:r>
      <w:r w:rsidR="006A3828">
        <w:t xml:space="preserve"> erhalten </w:t>
      </w:r>
      <w:r w:rsidRPr="005643E3">
        <w:t xml:space="preserve">einen Überblick der </w:t>
      </w:r>
      <w:r w:rsidR="00D350DA">
        <w:t>Ikonographie</w:t>
      </w:r>
      <w:r w:rsidR="00C8499E">
        <w:t xml:space="preserve">n </w:t>
      </w:r>
      <w:r w:rsidR="006A3828">
        <w:t xml:space="preserve">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Begriffe werden vergrößert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9" w:name="_Toc504812531"/>
      <w:bookmarkStart w:id="10" w:name="_Toc505285712"/>
      <w:r>
        <w:lastRenderedPageBreak/>
        <w:t>Datenexploration der Datenvisualisierung</w:t>
      </w:r>
      <w:bookmarkEnd w:id="9"/>
      <w:bookmarkEnd w:id="10"/>
    </w:p>
    <w:p w14:paraId="641E95F0" w14:textId="79DB5E98"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w:t>
      </w:r>
      <w:r w:rsidR="00882A57">
        <w:t xml:space="preserve"> </w:t>
      </w:r>
      <w:r w:rsidR="001E2A3D">
        <w:t>Aufsummiert sind es i</w:t>
      </w:r>
      <w:r>
        <w:t xml:space="preserve">nsgesamt 1.970 verschiedene </w:t>
      </w:r>
      <w:r w:rsidR="001E2A3D">
        <w:t>Ikonographien</w:t>
      </w:r>
      <w:r w:rsidR="00C8499E">
        <w:t xml:space="preserve"> (Stand Dezember 2017)</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69F0BA2B" w:rsidR="005425A3" w:rsidRDefault="005425A3" w:rsidP="005425A3">
      <w:pPr>
        <w:pStyle w:val="Beschriftung"/>
      </w:pPr>
      <w:bookmarkStart w:id="11" w:name="_Ref504409084"/>
      <w:bookmarkStart w:id="12" w:name="_Toc504413401"/>
      <w:bookmarkStart w:id="13" w:name="_Toc505285689"/>
      <w:r>
        <w:t xml:space="preserve">Abbildung </w:t>
      </w:r>
      <w:fldSimple w:instr=" SEQ Abbildung \* ARABIC ">
        <w:r w:rsidR="00BD6F3B">
          <w:rPr>
            <w:noProof/>
          </w:rPr>
          <w:t>2</w:t>
        </w:r>
      </w:fldSimple>
      <w:bookmarkEnd w:id="11"/>
      <w:r>
        <w:t xml:space="preserve"> </w:t>
      </w:r>
      <w:r w:rsidR="00E503D4">
        <w:t>-</w:t>
      </w:r>
      <w:r>
        <w:t xml:space="preserve"> </w:t>
      </w:r>
      <w:r w:rsidR="00E41A41">
        <w:t xml:space="preserve">Repräsentation der </w:t>
      </w:r>
      <w:r>
        <w:t>Daten ohne Filter</w:t>
      </w:r>
      <w:bookmarkEnd w:id="12"/>
      <w:r w:rsidR="00E41A41">
        <w:t xml:space="preserve"> als Baumkarte</w:t>
      </w:r>
      <w:r w:rsidR="00E41A41">
        <w:rPr>
          <w:rStyle w:val="Funotenzeichen"/>
        </w:rPr>
        <w:footnoteReference w:id="4"/>
      </w:r>
      <w:bookmarkEnd w:id="13"/>
    </w:p>
    <w:p w14:paraId="564EAB77" w14:textId="0C57E0DA" w:rsidR="005425A3" w:rsidRDefault="005425A3" w:rsidP="005425A3">
      <w:pPr>
        <w:spacing w:line="276" w:lineRule="auto"/>
      </w:pPr>
      <w:r>
        <w:t xml:space="preserve">In </w:t>
      </w:r>
      <w:r>
        <w:fldChar w:fldCharType="begin"/>
      </w:r>
      <w:r>
        <w:instrText xml:space="preserve"> REF _Ref504409084 \h </w:instrText>
      </w:r>
      <w:r>
        <w:fldChar w:fldCharType="separate"/>
      </w:r>
      <w:r w:rsidR="00BD6F3B">
        <w:t xml:space="preserve">Abbildung </w:t>
      </w:r>
      <w:r w:rsidR="00BD6F3B">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w:t>
      </w:r>
      <w:r w:rsidR="00C8499E">
        <w:t xml:space="preserve">und je dunkler es </w:t>
      </w:r>
      <w:r>
        <w:t xml:space="preserve">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4B590FA2"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BD6F3B">
        <w:t xml:space="preserve">Abbildung </w:t>
      </w:r>
      <w:r w:rsidR="00BD6F3B">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660A526" w14:textId="77777777" w:rsidR="00BD6F3B" w:rsidRDefault="00C63CD5" w:rsidP="00BD6F3B">
      <w:pPr>
        <w:spacing w:line="276" w:lineRule="auto"/>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4246BBDE" w:rsidR="00882A57" w:rsidRPr="00DE0359" w:rsidRDefault="00882A57" w:rsidP="005425A3">
                            <w:pPr>
                              <w:pStyle w:val="Beschriftung"/>
                              <w:rPr>
                                <w:noProof/>
                              </w:rPr>
                            </w:pPr>
                            <w:bookmarkStart w:id="14" w:name="_Ref504409614"/>
                            <w:bookmarkStart w:id="15" w:name="_Toc504413403"/>
                            <w:bookmarkStart w:id="16" w:name="_Toc505285690"/>
                            <w:r>
                              <w:t xml:space="preserve">Abbildung </w:t>
                            </w:r>
                            <w:fldSimple w:instr=" SEQ Abbildung \* ARABIC ">
                              <w:r w:rsidR="00BD6F3B">
                                <w:rPr>
                                  <w:noProof/>
                                </w:rPr>
                                <w:t>3</w:t>
                              </w:r>
                            </w:fldSimple>
                            <w:bookmarkEnd w:id="14"/>
                            <w:r>
                              <w:t xml:space="preserve"> </w:t>
                            </w:r>
                            <w:bookmarkEnd w:id="15"/>
                            <w:r>
                              <w:t>- Platzhalter für fehlende Bilder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4246BBDE" w:rsidR="00882A57" w:rsidRPr="00DE0359" w:rsidRDefault="00882A57" w:rsidP="005425A3">
                      <w:pPr>
                        <w:pStyle w:val="Beschriftung"/>
                        <w:rPr>
                          <w:noProof/>
                        </w:rPr>
                      </w:pPr>
                      <w:bookmarkStart w:id="17" w:name="_Ref504409614"/>
                      <w:bookmarkStart w:id="18" w:name="_Toc504413403"/>
                      <w:bookmarkStart w:id="19" w:name="_Toc505285690"/>
                      <w:r>
                        <w:t xml:space="preserve">Abbildung </w:t>
                      </w:r>
                      <w:fldSimple w:instr=" SEQ Abbildung \* ARABIC ">
                        <w:r w:rsidR="00BD6F3B">
                          <w:rPr>
                            <w:noProof/>
                          </w:rPr>
                          <w:t>3</w:t>
                        </w:r>
                      </w:fldSimple>
                      <w:bookmarkEnd w:id="17"/>
                      <w:r>
                        <w:t xml:space="preserve"> </w:t>
                      </w:r>
                      <w:bookmarkEnd w:id="18"/>
                      <w:r>
                        <w:t>- Platzhalter für fehlende Bilder</w:t>
                      </w:r>
                      <w:bookmarkEnd w:id="19"/>
                    </w:p>
                  </w:txbxContent>
                </v:textbox>
                <w10:wrap type="tight" anchorx="margin"/>
              </v:shape>
            </w:pict>
          </mc:Fallback>
        </mc:AlternateContent>
      </w:r>
      <w:r w:rsidR="00186F67">
        <w:t xml:space="preserve">Nach </w:t>
      </w:r>
      <w:r w:rsidR="00C8499E">
        <w:t xml:space="preserve">dem </w:t>
      </w:r>
      <w:r w:rsidR="00186F67">
        <w:t>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p>
    <w:p w14:paraId="57836726" w14:textId="0FB7CFEE" w:rsidR="005425A3" w:rsidRDefault="005425A3" w:rsidP="005425A3">
      <w:pPr>
        <w:spacing w:line="276" w:lineRule="auto"/>
        <w:rPr>
          <w:b/>
          <w:noProof/>
        </w:rPr>
      </w:pPr>
      <w:r>
        <w:fldChar w:fldCharType="end"/>
      </w:r>
      <w:r w:rsidR="00882A57">
        <w:fldChar w:fldCharType="begin"/>
      </w:r>
      <w:r w:rsidR="00882A57">
        <w:instrText xml:space="preserve"> REF _Ref505284705 \h </w:instrText>
      </w:r>
      <w:r w:rsidR="00882A57">
        <w:fldChar w:fldCharType="separate"/>
      </w:r>
      <w:r w:rsidR="00BD6F3B">
        <w:t xml:space="preserve">Abbildung </w:t>
      </w:r>
      <w:r w:rsidR="00BD6F3B">
        <w:rPr>
          <w:noProof/>
        </w:rPr>
        <w:t>4</w:t>
      </w:r>
      <w:r w:rsidR="00882A57">
        <w:fldChar w:fldCharType="end"/>
      </w:r>
      <w:r w:rsidR="00153D4E" w:rsidRPr="00153D4E">
        <w:t xml:space="preserve"> </w:t>
      </w:r>
      <w:r w:rsidR="00186F67">
        <w:t xml:space="preserve">stellt die Baumkarte nach Hinzufügen des Filters </w:t>
      </w:r>
      <w:r w:rsidR="00153D4E">
        <w:t>dar</w:t>
      </w:r>
      <w:r>
        <w:t>.</w:t>
      </w:r>
      <w:r w:rsidR="00186F67" w:rsidRPr="00186F67">
        <w:rPr>
          <w:b/>
          <w:noProof/>
        </w:rPr>
        <w:t xml:space="preserve"> </w:t>
      </w:r>
    </w:p>
    <w:p w14:paraId="53F9C74F" w14:textId="23661B82" w:rsidR="00186F67" w:rsidRDefault="00186F67" w:rsidP="00186F67">
      <w:pPr>
        <w:pStyle w:val="Beschriftung"/>
      </w:pPr>
      <w:bookmarkStart w:id="20" w:name="_Ref504409812"/>
      <w:bookmarkStart w:id="21"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5">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0"/>
    <w:bookmarkEnd w:id="21"/>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01491950" w:rsidR="00882A57" w:rsidRPr="00FF19F5" w:rsidRDefault="00882A57" w:rsidP="00186F67">
                            <w:pPr>
                              <w:pStyle w:val="Beschriftung"/>
                              <w:rPr>
                                <w:noProof/>
                              </w:rPr>
                            </w:pPr>
                            <w:bookmarkStart w:id="22" w:name="_Ref505284705"/>
                            <w:bookmarkStart w:id="23" w:name="_Toc505285691"/>
                            <w:r>
                              <w:t xml:space="preserve">Abbildung </w:t>
                            </w:r>
                            <w:fldSimple w:instr=" SEQ Abbildung \* ARABIC ">
                              <w:r w:rsidR="00BD6F3B">
                                <w:rPr>
                                  <w:noProof/>
                                </w:rPr>
                                <w:t>4</w:t>
                              </w:r>
                            </w:fldSimple>
                            <w:bookmarkEnd w:id="22"/>
                            <w:r>
                              <w:t xml:space="preserve"> - Repräsentation der Daten mit Filter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01491950" w:rsidR="00882A57" w:rsidRPr="00FF19F5" w:rsidRDefault="00882A57" w:rsidP="00186F67">
                      <w:pPr>
                        <w:pStyle w:val="Beschriftung"/>
                        <w:rPr>
                          <w:noProof/>
                        </w:rPr>
                      </w:pPr>
                      <w:bookmarkStart w:id="24" w:name="_Ref505284705"/>
                      <w:bookmarkStart w:id="25" w:name="_Toc505285691"/>
                      <w:r>
                        <w:t xml:space="preserve">Abbildung </w:t>
                      </w:r>
                      <w:fldSimple w:instr=" SEQ Abbildung \* ARABIC ">
                        <w:r w:rsidR="00BD6F3B">
                          <w:rPr>
                            <w:noProof/>
                          </w:rPr>
                          <w:t>4</w:t>
                        </w:r>
                      </w:fldSimple>
                      <w:bookmarkEnd w:id="24"/>
                      <w:r>
                        <w:t xml:space="preserve"> - Repräsentation der Daten mit Filter</w:t>
                      </w:r>
                      <w:bookmarkEnd w:id="25"/>
                    </w:p>
                  </w:txbxContent>
                </v:textbox>
                <w10:wrap type="tight" anchorx="margin"/>
              </v:shape>
            </w:pict>
          </mc:Fallback>
        </mc:AlternateContent>
      </w:r>
    </w:p>
    <w:p w14:paraId="671913F0" w14:textId="6DD8E7CA" w:rsidR="005425A3" w:rsidRDefault="005425A3" w:rsidP="005425A3">
      <w:pPr>
        <w:spacing w:line="276" w:lineRule="auto"/>
      </w:pPr>
      <w:r>
        <w:t xml:space="preserve">Die Anzahl der Bilder pro Ikonographie sind weiterhin zu groß, um alle Bilder übersichtlich </w:t>
      </w:r>
      <w:r w:rsidR="00C8499E">
        <w:t xml:space="preserve">auf dem Surface Hub </w:t>
      </w:r>
      <w:r>
        <w:t xml:space="preserve">anzeigen zu können. Somit ist ein weiterer Filter notwendig. </w:t>
      </w:r>
    </w:p>
    <w:p w14:paraId="481ED70C" w14:textId="077364F5" w:rsidR="005425A3" w:rsidRDefault="005425A3" w:rsidP="005425A3">
      <w:pPr>
        <w:spacing w:line="276" w:lineRule="auto"/>
      </w:pPr>
      <w:r>
        <w:t>Eine erste Überlegung war eine Gruppierung der Ikonographien zu erstellen. Da Begriffe wie „Zeit“, „Zeit Jephanus“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w:t>
      </w:r>
      <w:r w:rsidR="00C8499E">
        <w:t xml:space="preserve"> die</w:t>
      </w:r>
      <w:r>
        <w:t xml:space="preserve"> Nutzer</w:t>
      </w:r>
      <w:r w:rsidR="00186F67">
        <w:t xml:space="preserve"> </w:t>
      </w:r>
      <w:r>
        <w:t xml:space="preserve">sind. Um eine sinnvolle Gruppierung vorzunehmen, </w:t>
      </w:r>
      <w:r w:rsidR="00186F67">
        <w:t>ist</w:t>
      </w:r>
      <w:r>
        <w:t xml:space="preserve"> </w:t>
      </w:r>
      <w:r>
        <w:lastRenderedPageBreak/>
        <w:t>größeres Fachwissen von Kunst notwendig</w:t>
      </w:r>
      <w:r w:rsidR="00186F67">
        <w:t>. Nur so können</w:t>
      </w:r>
      <w:r>
        <w:t xml:space="preserve"> die </w:t>
      </w:r>
      <w:r w:rsidR="00186F67">
        <w:t>Ikonographien</w:t>
      </w:r>
      <w:r>
        <w:t xml:space="preserve"> richtig </w:t>
      </w:r>
      <w:r w:rsidR="00186F67">
        <w:t>zu einer Supergruppe zusammengefasst werden</w:t>
      </w:r>
      <w:r w:rsidR="00C8499E">
        <w:t>,</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4F7F2D73" w:rsidR="005425A3" w:rsidRDefault="005425A3" w:rsidP="005425A3">
      <w:pPr>
        <w:pStyle w:val="Beschriftung"/>
      </w:pPr>
      <w:bookmarkStart w:id="26" w:name="_Ref504410376"/>
      <w:bookmarkStart w:id="27" w:name="_Toc504413404"/>
      <w:bookmarkStart w:id="28" w:name="_Toc505285692"/>
      <w:r>
        <w:t xml:space="preserve">Abbildung </w:t>
      </w:r>
      <w:fldSimple w:instr=" SEQ Abbildung \* ARABIC ">
        <w:r w:rsidR="00BD6F3B">
          <w:rPr>
            <w:noProof/>
          </w:rPr>
          <w:t>5</w:t>
        </w:r>
      </w:fldSimple>
      <w:bookmarkEnd w:id="26"/>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7"/>
      <w:bookmarkEnd w:id="28"/>
    </w:p>
    <w:p w14:paraId="41EFA82D" w14:textId="58B9767E" w:rsidR="005425A3" w:rsidRDefault="005425A3" w:rsidP="005425A3">
      <w:r>
        <w:t xml:space="preserve">Hierbei wurde </w:t>
      </w:r>
      <w:r w:rsidR="00153D4E">
        <w:t>neben der Filterung der Platzhalter</w:t>
      </w:r>
      <w:r w:rsidR="00882A57">
        <w:t>,</w:t>
      </w:r>
      <w:r w:rsidR="00153D4E">
        <w:t xml:space="preserve">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BD6F3B">
        <w:t xml:space="preserve">Abbildung </w:t>
      </w:r>
      <w:r w:rsidR="00BD6F3B">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9" w:name="_Toc504812532"/>
      <w:bookmarkStart w:id="30" w:name="_Toc505285713"/>
      <w:r>
        <w:lastRenderedPageBreak/>
        <w:t>Iterationsschritte des Konzepts</w:t>
      </w:r>
      <w:bookmarkEnd w:id="29"/>
      <w:bookmarkEnd w:id="30"/>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683A03FD" w:rsidR="00153D4E" w:rsidRPr="00153D4E" w:rsidRDefault="00153D4E" w:rsidP="00153D4E">
      <w:r>
        <w:fldChar w:fldCharType="begin"/>
      </w:r>
      <w:r>
        <w:instrText xml:space="preserve"> REF _Ref504411294 \h </w:instrText>
      </w:r>
      <w:r>
        <w:fldChar w:fldCharType="separate"/>
      </w:r>
      <w:r w:rsidR="00BD6F3B">
        <w:t xml:space="preserve">Abbildung </w:t>
      </w:r>
      <w:r w:rsidR="00BD6F3B">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59A62A23" w:rsidR="005425A3" w:rsidRDefault="005425A3" w:rsidP="005425A3">
      <w:pPr>
        <w:pStyle w:val="Beschriftung"/>
      </w:pPr>
      <w:bookmarkStart w:id="31" w:name="_Ref504411294"/>
      <w:bookmarkStart w:id="32" w:name="_Toc504413405"/>
      <w:bookmarkStart w:id="33" w:name="_Toc505285693"/>
      <w:r>
        <w:t xml:space="preserve">Abbildung </w:t>
      </w:r>
      <w:fldSimple w:instr=" SEQ Abbildung \* ARABIC ">
        <w:r w:rsidR="00BD6F3B">
          <w:rPr>
            <w:noProof/>
          </w:rPr>
          <w:t>6</w:t>
        </w:r>
      </w:fldSimple>
      <w:bookmarkEnd w:id="31"/>
      <w:r>
        <w:t xml:space="preserve"> - Prototyp 1</w:t>
      </w:r>
      <w:bookmarkEnd w:id="32"/>
      <w:bookmarkEnd w:id="33"/>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5827812F"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01FB8F9F" w:rsidR="00882A57" w:rsidRPr="00B44B7B" w:rsidRDefault="00882A57" w:rsidP="009D50AB">
                            <w:pPr>
                              <w:pStyle w:val="Beschriftung"/>
                              <w:rPr>
                                <w:noProof/>
                                <w:sz w:val="24"/>
                              </w:rPr>
                            </w:pPr>
                            <w:bookmarkStart w:id="34" w:name="_Ref505091632"/>
                            <w:bookmarkStart w:id="35" w:name="_Ref505091625"/>
                            <w:bookmarkStart w:id="36" w:name="_Toc505285694"/>
                            <w:r>
                              <w:t xml:space="preserve">Abbildung </w:t>
                            </w:r>
                            <w:fldSimple w:instr=" SEQ Abbildung \* ARABIC ">
                              <w:r w:rsidR="00BD6F3B">
                                <w:rPr>
                                  <w:noProof/>
                                </w:rPr>
                                <w:t>7</w:t>
                              </w:r>
                            </w:fldSimple>
                            <w:bookmarkEnd w:id="34"/>
                            <w:r>
                              <w:t xml:space="preserve"> - Ansichten 1 – 3 (von links nach rechts)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01FB8F9F" w:rsidR="00882A57" w:rsidRPr="00B44B7B" w:rsidRDefault="00882A57" w:rsidP="009D50AB">
                      <w:pPr>
                        <w:pStyle w:val="Beschriftung"/>
                        <w:rPr>
                          <w:noProof/>
                          <w:sz w:val="24"/>
                        </w:rPr>
                      </w:pPr>
                      <w:bookmarkStart w:id="37" w:name="_Ref505091632"/>
                      <w:bookmarkStart w:id="38" w:name="_Ref505091625"/>
                      <w:bookmarkStart w:id="39" w:name="_Toc505285694"/>
                      <w:r>
                        <w:t xml:space="preserve">Abbildung </w:t>
                      </w:r>
                      <w:fldSimple w:instr=" SEQ Abbildung \* ARABIC ">
                        <w:r w:rsidR="00BD6F3B">
                          <w:rPr>
                            <w:noProof/>
                          </w:rPr>
                          <w:t>7</w:t>
                        </w:r>
                      </w:fldSimple>
                      <w:bookmarkEnd w:id="37"/>
                      <w:r>
                        <w:t xml:space="preserve"> - Ansichten 1 – 3 (von links nach rechts)</w:t>
                      </w:r>
                      <w:bookmarkEnd w:id="38"/>
                      <w:bookmarkEnd w:id="39"/>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19"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0"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rsidR="00BD6F3B">
        <w:t xml:space="preserve">Abbildung </w:t>
      </w:r>
      <w:r w:rsidR="00BD6F3B">
        <w:rPr>
          <w:noProof/>
        </w:rPr>
        <w:t>7</w:t>
      </w:r>
      <w:r>
        <w:fldChar w:fldCharType="end"/>
      </w:r>
      <w:r>
        <w:t xml:space="preserve"> nochmals anschaulicher dargestellt.</w:t>
      </w:r>
    </w:p>
    <w:p w14:paraId="18202042" w14:textId="5FD9494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6D5B23">
        <w:t>Dazu p</w:t>
      </w:r>
      <w:r w:rsidR="004922AC">
        <w:t xml:space="preserve">assende Bilder </w:t>
      </w:r>
      <w:r w:rsidR="00EA569F">
        <w:t xml:space="preserve">der Artefakte </w:t>
      </w:r>
      <w:r w:rsidR="004922AC">
        <w:t xml:space="preserve">werden rund um </w:t>
      </w:r>
      <w:r w:rsidR="00EA569F">
        <w:t>den Begriff der Ikonographie</w:t>
      </w:r>
      <w:r w:rsidR="004922AC">
        <w:t xml:space="preserve"> angezeigt.</w:t>
      </w:r>
    </w:p>
    <w:p w14:paraId="2382301D" w14:textId="517F286E" w:rsidR="004922AC" w:rsidRDefault="004922AC" w:rsidP="005425A3">
      <w:pPr>
        <w:keepNext/>
        <w:spacing w:line="276" w:lineRule="auto"/>
      </w:pPr>
      <w:r>
        <w:t xml:space="preserve">Durch </w:t>
      </w:r>
      <w:r w:rsidR="006D5B23">
        <w:t xml:space="preserve">das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w:t>
      </w:r>
      <w:r w:rsidR="006D5B23">
        <w:t>, in Form von Sternen,</w:t>
      </w:r>
      <w:r>
        <w:t xml:space="preserve"> für das Artefakt abgeben.</w:t>
      </w:r>
    </w:p>
    <w:p w14:paraId="547C7B7C" w14:textId="77777777" w:rsidR="005425A3" w:rsidRDefault="005425A3" w:rsidP="005425A3">
      <w:pPr>
        <w:pStyle w:val="PersonalName"/>
        <w:rPr>
          <w:sz w:val="22"/>
        </w:rPr>
      </w:pPr>
    </w:p>
    <w:p w14:paraId="469A31AB" w14:textId="68F34207" w:rsidR="005425A3" w:rsidRDefault="005425A3" w:rsidP="005425A3">
      <w:pPr>
        <w:pStyle w:val="PersonalName"/>
        <w:rPr>
          <w:sz w:val="22"/>
        </w:rPr>
      </w:pPr>
      <w:r>
        <w:rPr>
          <w:sz w:val="22"/>
        </w:rPr>
        <w:t>Prototyp 2</w:t>
      </w:r>
      <w:r w:rsidR="00EA569F">
        <w:rPr>
          <w:sz w:val="22"/>
        </w:rPr>
        <w:t xml:space="preserve"> des konzepts</w:t>
      </w:r>
    </w:p>
    <w:p w14:paraId="5738FE34" w14:textId="77777777" w:rsidR="006D5B23" w:rsidRDefault="006D5B23" w:rsidP="005425A3">
      <w:pPr>
        <w:pStyle w:val="PersonalName"/>
        <w:rPr>
          <w:sz w:val="22"/>
        </w:rPr>
      </w:pP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3BE86815" w:rsidR="00FB683E" w:rsidRPr="00E10F80" w:rsidRDefault="00FB683E" w:rsidP="00FB683E">
      <w:pPr>
        <w:pStyle w:val="Beschriftung"/>
        <w:jc w:val="left"/>
        <w:rPr>
          <w:sz w:val="22"/>
        </w:rPr>
      </w:pPr>
      <w:bookmarkStart w:id="40" w:name="_Ref505024186"/>
      <w:bookmarkStart w:id="41" w:name="_Toc505285695"/>
      <w:r>
        <w:t xml:space="preserve">Abbildung </w:t>
      </w:r>
      <w:fldSimple w:instr=" SEQ Abbildung \* ARABIC ">
        <w:r w:rsidR="00BD6F3B">
          <w:rPr>
            <w:noProof/>
          </w:rPr>
          <w:t>8</w:t>
        </w:r>
      </w:fldSimple>
      <w:bookmarkEnd w:id="40"/>
      <w:r>
        <w:t xml:space="preserve"> - Prototyp 2</w:t>
      </w:r>
      <w:bookmarkEnd w:id="41"/>
    </w:p>
    <w:p w14:paraId="4B54DE90" w14:textId="3068BF76" w:rsidR="005425A3" w:rsidRDefault="006D5B23" w:rsidP="005425A3">
      <w:pPr>
        <w:spacing w:line="276" w:lineRule="auto"/>
      </w:pPr>
      <w:r>
        <w:t>Im zweiten Prototyp wird d</w:t>
      </w:r>
      <w:r w:rsidR="005425A3">
        <w:t>ie Übersicht der Ikonographie</w:t>
      </w:r>
      <w:r>
        <w:t>n in tabellarischer Form durch eine</w:t>
      </w:r>
      <w:r w:rsidR="009D50AB">
        <w:t xml:space="preserve"> </w:t>
      </w:r>
      <w:r w:rsidR="005425A3">
        <w:t>Wordcloud</w:t>
      </w:r>
      <w:r>
        <w:t xml:space="preserve"> (</w:t>
      </w:r>
      <w:r w:rsidRPr="006D5B23">
        <w:t>Abbildung 8 Ansicht 1</w:t>
      </w:r>
      <w:r>
        <w:rPr>
          <w:sz w:val="20"/>
        </w:rPr>
        <w:t xml:space="preserve">) </w:t>
      </w:r>
      <w:r w:rsidR="009D50AB">
        <w:t>ersetzt</w:t>
      </w:r>
      <w:r w:rsidR="005425A3">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rsidR="005425A3">
        <w:t>interessant ist</w:t>
      </w:r>
      <w:r w:rsidR="009D50AB">
        <w:t>, können mehrere ausgewählt und somit kombiniert werden</w:t>
      </w:r>
      <w:r w:rsidR="005425A3">
        <w:t xml:space="preserve">. </w:t>
      </w:r>
      <w:r>
        <w:t xml:space="preserve">Durch diese Art der Darstellung kann die Zusammengehörigkeit der Begriff besser dargestellt werden als in Tabellenform. </w:t>
      </w:r>
    </w:p>
    <w:p w14:paraId="11EB2371" w14:textId="2DEB4736" w:rsidR="005425A3" w:rsidRDefault="005425A3" w:rsidP="005425A3">
      <w:pPr>
        <w:spacing w:line="276" w:lineRule="auto"/>
      </w:pPr>
      <w:r>
        <w:t>Für den zweiten Prototyp wurde</w:t>
      </w:r>
      <w:r w:rsidR="006D5B23">
        <w:t xml:space="preserve"> außerdem</w:t>
      </w:r>
      <w:r>
        <w:t xml:space="preserv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„To-Watch-List“,</w:t>
      </w:r>
      <w:r>
        <w:t xml:space="preserve"> ersetzt. </w:t>
      </w:r>
      <w:r w:rsidR="009D50AB">
        <w:t>D</w:t>
      </w:r>
      <w:r>
        <w:t xml:space="preserve">er </w:t>
      </w:r>
      <w:r w:rsidR="009D50AB">
        <w:lastRenderedPageBreak/>
        <w:t>Benutzer kann</w:t>
      </w:r>
      <w:r>
        <w:t xml:space="preserve"> </w:t>
      </w:r>
      <w:r w:rsidR="006D5B23">
        <w:t xml:space="preserve">dadurch </w:t>
      </w:r>
      <w:r>
        <w:t xml:space="preserve">Bilder </w:t>
      </w:r>
      <w:r w:rsidR="009D50AB">
        <w:t xml:space="preserve">in die Favoritenleiste </w:t>
      </w:r>
      <w:r>
        <w:t xml:space="preserve">verschieben, die er interessant findet. Diese Favoriten kann der Nutzer </w:t>
      </w:r>
      <w:r w:rsidR="006D5B23">
        <w:t>im Anschluss aus</w:t>
      </w:r>
      <w:r>
        <w:t xml:space="preserve">drucken </w:t>
      </w:r>
      <w:r w:rsidR="006D5B23">
        <w:t xml:space="preserve">lassen </w:t>
      </w:r>
      <w:r>
        <w:t>und mitnehmen.</w:t>
      </w:r>
    </w:p>
    <w:p w14:paraId="04BB5EED" w14:textId="15418CF9" w:rsidR="005425A3" w:rsidRDefault="00273EA1" w:rsidP="005425A3">
      <w:pPr>
        <w:spacing w:line="276" w:lineRule="auto"/>
      </w:pPr>
      <w:r>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0B443F2B" w:rsidR="00EB57A4" w:rsidRDefault="00EB57A4" w:rsidP="005425A3">
      <w:pPr>
        <w:spacing w:line="276" w:lineRule="auto"/>
      </w:pPr>
      <w:r>
        <w:t>Da der Fokus auf den Artefakten</w:t>
      </w:r>
      <w:r w:rsidR="00CD37D3">
        <w:t xml:space="preserve"> bzw. den Bildern </w:t>
      </w:r>
      <w:r w:rsidR="00C66FE3">
        <w:t>der Artefakte</w:t>
      </w:r>
      <w:r>
        <w:t xml:space="preserve"> und nicht auf den </w:t>
      </w:r>
      <w:r w:rsidR="00CD37D3">
        <w:t xml:space="preserve">ausgewählten </w:t>
      </w:r>
      <w:r>
        <w:t xml:space="preserve">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42" w:name="_Toc504812533"/>
      <w:bookmarkStart w:id="43" w:name="_Toc505285714"/>
      <w:r>
        <w:lastRenderedPageBreak/>
        <w:t xml:space="preserve">Gestaltungen und Interaktionen im </w:t>
      </w:r>
      <w:r w:rsidR="00AF292A">
        <w:t>finalen Konzept</w:t>
      </w:r>
      <w:bookmarkEnd w:id="42"/>
      <w:bookmarkEnd w:id="43"/>
    </w:p>
    <w:p w14:paraId="0FD5818E" w14:textId="7D3B9073" w:rsidR="00AF292A" w:rsidRDefault="00AF292A" w:rsidP="005425A3">
      <w:pPr>
        <w:pStyle w:val="berschrift2"/>
        <w:numPr>
          <w:ilvl w:val="1"/>
          <w:numId w:val="24"/>
        </w:numPr>
        <w:ind w:left="426"/>
      </w:pPr>
      <w:bookmarkStart w:id="44" w:name="_Toc505285715"/>
      <w:r>
        <w:t>Darstellung des finalen Konzepts</w:t>
      </w:r>
      <w:bookmarkEnd w:id="44"/>
    </w:p>
    <w:p w14:paraId="7121775F" w14:textId="68571F72" w:rsidR="000853DC" w:rsidRPr="000853DC" w:rsidRDefault="00992A56" w:rsidP="000853DC">
      <w:r>
        <w:t>Die n</w:t>
      </w:r>
      <w:r w:rsidR="000853DC">
        <w:t xml:space="preserve">achfolgende </w:t>
      </w:r>
      <w:r w:rsidR="000853DC">
        <w:fldChar w:fldCharType="begin"/>
      </w:r>
      <w:r w:rsidR="000853DC">
        <w:instrText xml:space="preserve"> REF _Ref504980854 \h </w:instrText>
      </w:r>
      <w:r w:rsidR="000853DC">
        <w:fldChar w:fldCharType="separate"/>
      </w:r>
      <w:r w:rsidR="00BD6F3B">
        <w:t xml:space="preserve">Abbildung </w:t>
      </w:r>
      <w:r w:rsidR="00BD6F3B">
        <w:rPr>
          <w:noProof/>
        </w:rPr>
        <w:t>9</w:t>
      </w:r>
      <w:r w:rsidR="000853DC">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2FC2725A" w:rsidR="000853DC" w:rsidRDefault="000853DC" w:rsidP="000853DC">
      <w:pPr>
        <w:pStyle w:val="Beschriftung"/>
      </w:pPr>
      <w:bookmarkStart w:id="45" w:name="_Ref504980854"/>
      <w:bookmarkStart w:id="46" w:name="_Toc505285696"/>
      <w:r>
        <w:t xml:space="preserve">Abbildung </w:t>
      </w:r>
      <w:fldSimple w:instr=" SEQ Abbildung \* ARABIC ">
        <w:r w:rsidR="00BD6F3B">
          <w:rPr>
            <w:noProof/>
          </w:rPr>
          <w:t>9</w:t>
        </w:r>
      </w:fldSimple>
      <w:bookmarkEnd w:id="45"/>
      <w:r>
        <w:t xml:space="preserve"> - Ansichten des finalen Konzepts</w:t>
      </w:r>
      <w:bookmarkEnd w:id="46"/>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799B26D4" w:rsidR="00882A57" w:rsidRPr="00DD0D8E" w:rsidRDefault="00882A57" w:rsidP="003B735B">
                            <w:pPr>
                              <w:pStyle w:val="Beschriftung"/>
                              <w:rPr>
                                <w:noProof/>
                                <w:sz w:val="24"/>
                              </w:rPr>
                            </w:pPr>
                            <w:bookmarkStart w:id="47" w:name="_Ref504943115"/>
                            <w:bookmarkStart w:id="48" w:name="_Toc505285697"/>
                            <w:r>
                              <w:t xml:space="preserve">Abbildung </w:t>
                            </w:r>
                            <w:fldSimple w:instr=" SEQ Abbildung \* ARABIC ">
                              <w:r w:rsidR="00BD6F3B">
                                <w:rPr>
                                  <w:noProof/>
                                </w:rPr>
                                <w:t>10</w:t>
                              </w:r>
                            </w:fldSimple>
                            <w:bookmarkEnd w:id="47"/>
                            <w:r>
                              <w:t xml:space="preserve"> - Wordcloud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799B26D4" w:rsidR="00882A57" w:rsidRPr="00DD0D8E" w:rsidRDefault="00882A57" w:rsidP="003B735B">
                      <w:pPr>
                        <w:pStyle w:val="Beschriftung"/>
                        <w:rPr>
                          <w:noProof/>
                          <w:sz w:val="24"/>
                        </w:rPr>
                      </w:pPr>
                      <w:bookmarkStart w:id="49" w:name="_Ref504943115"/>
                      <w:bookmarkStart w:id="50" w:name="_Toc505285697"/>
                      <w:r>
                        <w:t xml:space="preserve">Abbildung </w:t>
                      </w:r>
                      <w:fldSimple w:instr=" SEQ Abbildung \* ARABIC ">
                        <w:r w:rsidR="00BD6F3B">
                          <w:rPr>
                            <w:noProof/>
                          </w:rPr>
                          <w:t>10</w:t>
                        </w:r>
                      </w:fldSimple>
                      <w:bookmarkEnd w:id="49"/>
                      <w:r>
                        <w:t xml:space="preserve"> - Wordcloud</w:t>
                      </w:r>
                      <w:bookmarkEnd w:id="50"/>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4"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658A81E3" w:rsidR="002F6208" w:rsidRDefault="00976F29" w:rsidP="002F6208">
      <w:pPr>
        <w:spacing w:line="276" w:lineRule="auto"/>
      </w:pPr>
      <w:r>
        <w:t xml:space="preserve">Wie bereits im zweiten Prototyp werden die </w:t>
      </w:r>
      <w:r w:rsidR="005425A3">
        <w:t>Ikonographien in Form einer Word</w:t>
      </w:r>
      <w:r w:rsidR="00955E01">
        <w:t>c</w:t>
      </w:r>
      <w:r w:rsidR="005425A3">
        <w:t xml:space="preserve">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In der Wordcloud r</w:t>
      </w:r>
      <w:r>
        <w:t xml:space="preserve">epräsentierte Ikonographien </w:t>
      </w:r>
      <w:r w:rsidR="002F6208">
        <w:t xml:space="preserve">beschränken sich auf die mit einer zugehörigen </w:t>
      </w:r>
      <w:r w:rsidR="00955E01">
        <w:t xml:space="preserve">Anzahl </w:t>
      </w:r>
      <w:r w:rsidR="00C66FE3">
        <w:t xml:space="preserve">von </w:t>
      </w:r>
      <w:r w:rsidR="00955E01">
        <w:t>Artefakte</w:t>
      </w:r>
      <w:r w:rsidR="00C66FE3">
        <w:t>n</w:t>
      </w:r>
      <w:r w:rsidR="002F6208">
        <w:t xml:space="preserve"> zwischen 100 und 200.</w:t>
      </w:r>
      <w:r w:rsidR="002F6208" w:rsidRPr="00C62CAF">
        <w:t xml:space="preserve"> </w:t>
      </w:r>
    </w:p>
    <w:p w14:paraId="5D9FB5D2" w14:textId="17FBCEBF" w:rsidR="005425A3" w:rsidRPr="00C62CAF" w:rsidRDefault="002F6208" w:rsidP="00971D40">
      <w:pPr>
        <w:spacing w:line="276" w:lineRule="auto"/>
      </w:pPr>
      <w:r>
        <w:t>E</w:t>
      </w:r>
      <w:r w:rsidR="00F25E70">
        <w:t>i</w:t>
      </w:r>
      <w:r>
        <w:t xml:space="preserve">n </w:t>
      </w:r>
      <w:r w:rsidR="005425A3" w:rsidRPr="00C62CAF">
        <w:t>Tap</w:t>
      </w:r>
      <w:r>
        <w:rPr>
          <w:rStyle w:val="Funotenzeichen"/>
        </w:rPr>
        <w:footnoteReference w:id="5"/>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Tap auf </w:t>
      </w:r>
      <w:r w:rsidR="007C77B3">
        <w:lastRenderedPageBreak/>
        <w:t xml:space="preserve">einen ausgewählten Begriff kann dieser deselektiert werden. </w:t>
      </w:r>
      <w:r w:rsidR="005425A3" w:rsidRPr="00C62CAF">
        <w:t xml:space="preserve">Ikonographien, die </w:t>
      </w:r>
      <w:r>
        <w:t xml:space="preserve">mit dieser </w:t>
      </w:r>
      <w:r w:rsidR="00C66FE3">
        <w:t xml:space="preserve">Kombination von </w:t>
      </w:r>
      <w:r>
        <w:t>ausgewählten Darstellung</w:t>
      </w:r>
      <w:r w:rsidR="00C66FE3">
        <w:t>en</w:t>
      </w:r>
      <w:r>
        <w:t xml:space="preserve"> keine Bilder abbilden, werden ausgegraut</w:t>
      </w:r>
      <w:r>
        <w:rPr>
          <w:rStyle w:val="Funotenzeichen"/>
        </w:rPr>
        <w:footnoteReference w:id="6"/>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Wordcloud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727BCAD0"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1B377C8D" w:rsidR="00882A57" w:rsidRPr="000853DC" w:rsidRDefault="00882A57" w:rsidP="003B735B">
                            <w:pPr>
                              <w:pStyle w:val="Beschriftung"/>
                            </w:pPr>
                            <w:bookmarkStart w:id="51" w:name="_Toc505285698"/>
                            <w:r>
                              <w:t xml:space="preserve">Abbildung </w:t>
                            </w:r>
                            <w:fldSimple w:instr=" SEQ Abbildung \* ARABIC ">
                              <w:r w:rsidR="00BD6F3B">
                                <w:rPr>
                                  <w:noProof/>
                                </w:rPr>
                                <w:t>11</w:t>
                              </w:r>
                            </w:fldSimple>
                            <w:r>
                              <w:t xml:space="preserve"> - Bildergalerie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1B377C8D" w:rsidR="00882A57" w:rsidRPr="000853DC" w:rsidRDefault="00882A57" w:rsidP="003B735B">
                      <w:pPr>
                        <w:pStyle w:val="Beschriftung"/>
                      </w:pPr>
                      <w:bookmarkStart w:id="52" w:name="_Toc505285698"/>
                      <w:r>
                        <w:t xml:space="preserve">Abbildung </w:t>
                      </w:r>
                      <w:fldSimple w:instr=" SEQ Abbildung \* ARABIC ">
                        <w:r w:rsidR="00BD6F3B">
                          <w:rPr>
                            <w:noProof/>
                          </w:rPr>
                          <w:t>11</w:t>
                        </w:r>
                      </w:fldSimple>
                      <w:r>
                        <w:t xml:space="preserve"> - Bildergalerie</w:t>
                      </w:r>
                      <w:bookmarkEnd w:id="52"/>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5"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 xml:space="preserve">Zur Übersicht bleiben </w:t>
      </w:r>
      <w:r w:rsidR="00C66FE3">
        <w:t xml:space="preserve">die </w:t>
      </w:r>
      <w:r w:rsidR="002F6208">
        <w:t>ausgewählte</w:t>
      </w:r>
      <w:r w:rsidR="00C66FE3">
        <w:t>n</w:t>
      </w:r>
      <w:r w:rsidR="002F6208">
        <w:t xml:space="preserve"> Ikonographien</w:t>
      </w:r>
      <w:r w:rsidR="003A5024">
        <w:t xml:space="preserve"> als Wordcloud</w:t>
      </w:r>
      <w:r w:rsidR="002F6208">
        <w:t xml:space="preserve"> in der </w:t>
      </w:r>
      <w:r w:rsidR="003A5024">
        <w:t xml:space="preserve">oberen rechten </w:t>
      </w:r>
      <w:r w:rsidR="002F6208">
        <w:t>Ecke</w:t>
      </w:r>
      <w:r w:rsidR="00C66FE3">
        <w:t xml:space="preserve"> stehen</w:t>
      </w:r>
      <w:r w:rsidR="002A02F7">
        <w:t xml:space="preserve">. </w:t>
      </w:r>
      <w:r w:rsidR="003A5024">
        <w:t>Durch Scrollen kann der Nutzer alle Bilder sehen</w:t>
      </w:r>
      <w:r w:rsidR="002A02F7">
        <w:t xml:space="preserve">. </w:t>
      </w:r>
      <w:r w:rsidR="003A5024">
        <w:t>Analog zum vorherigen Übergang der Wordcloud-Ansicht zur Bildergalerie, muss in der Bildergalerie ein Drag von den Begriffen in der rechten oberen Ecke in die Mitte durchgeführt werden um zur Wordcloud zurückzukommen. U</w:t>
      </w:r>
      <w:r w:rsidR="002A02F7">
        <w:t>m in die Detailansicht eines ausgewählten Bildes zu gelangen kann ein Tap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55857A4"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5BEEDC59" w:rsidR="00882A57" w:rsidRPr="00AF4758" w:rsidRDefault="00882A57" w:rsidP="003B735B">
                            <w:pPr>
                              <w:pStyle w:val="Beschriftung"/>
                              <w:rPr>
                                <w:noProof/>
                                <w:sz w:val="24"/>
                              </w:rPr>
                            </w:pPr>
                            <w:bookmarkStart w:id="53" w:name="_Toc505285699"/>
                            <w:r>
                              <w:t xml:space="preserve">Abbildung </w:t>
                            </w:r>
                            <w:fldSimple w:instr=" SEQ Abbildung \* ARABIC ">
                              <w:r w:rsidR="00BD6F3B">
                                <w:rPr>
                                  <w:noProof/>
                                </w:rPr>
                                <w:t>12</w:t>
                              </w:r>
                            </w:fldSimple>
                            <w:r>
                              <w:t xml:space="preserve"> - Detailansicht des ausgewählten Bildes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5BEEDC59" w:rsidR="00882A57" w:rsidRPr="00AF4758" w:rsidRDefault="00882A57" w:rsidP="003B735B">
                      <w:pPr>
                        <w:pStyle w:val="Beschriftung"/>
                        <w:rPr>
                          <w:noProof/>
                          <w:sz w:val="24"/>
                        </w:rPr>
                      </w:pPr>
                      <w:bookmarkStart w:id="54" w:name="_Toc505285699"/>
                      <w:r>
                        <w:t xml:space="preserve">Abbildung </w:t>
                      </w:r>
                      <w:fldSimple w:instr=" SEQ Abbildung \* ARABIC ">
                        <w:r w:rsidR="00BD6F3B">
                          <w:rPr>
                            <w:noProof/>
                          </w:rPr>
                          <w:t>12</w:t>
                        </w:r>
                      </w:fldSimple>
                      <w:r>
                        <w:t xml:space="preserve"> - Detailansicht des ausgewählten Bildes</w:t>
                      </w:r>
                      <w:bookmarkEnd w:id="54"/>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6"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In der Detailansicht des ausgewählten Bildes ist der Hintergrund abgeblasst. Am Bild unten rechts befindet sich ein Eselsohr, das den Benutzer auffordern soll, das Bild umzudrehen. Mit einem Swipe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w:t>
      </w:r>
      <w:r w:rsidR="00C66FE3">
        <w:t>,</w:t>
      </w:r>
      <w:r w:rsidR="002A02F7">
        <w:t xml:space="preserve"> sobald der Swipe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Tap </w:t>
      </w:r>
      <w:r w:rsidR="006727FA">
        <w:t xml:space="preserve">auf eine bestimmte Ikonographie </w:t>
      </w:r>
      <w:r w:rsidR="00C61376">
        <w:t>auf die Bilder</w:t>
      </w:r>
      <w:r w:rsidR="006727FA">
        <w:t>g</w:t>
      </w:r>
      <w:r w:rsidR="00C61376">
        <w:t xml:space="preserve">alerie des ausgewählten Begriffs gelangen. Zuvor ausgewählte Ikonographien werden deselektiert. Lediglich Ikonographien, die ebenfalls in </w:t>
      </w:r>
      <w:r w:rsidR="006727FA">
        <w:t xml:space="preserve">der </w:t>
      </w:r>
      <w:r w:rsidR="00C61376">
        <w:t xml:space="preserve">Wordcloud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 xml:space="preserve">möglich mit einem Zweifinger-Swipe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Swipe von links nach rechts durchzuführen. </w:t>
      </w:r>
      <w:r>
        <w:t xml:space="preserve">Auch hier findet eine Animation des Eselsohres statt. Um </w:t>
      </w:r>
      <w:r w:rsidR="002665F2">
        <w:t>die Ansicht wieder zu verlassen und zur Bildergalerie zu gelangen</w:t>
      </w:r>
      <w:r>
        <w:t>, ist ein Pinch</w:t>
      </w:r>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/T</w:t>
      </w:r>
      <w:r>
        <w:rPr>
          <w:b/>
        </w:rPr>
        <w:t>o-</w:t>
      </w:r>
      <w:r w:rsidR="00C61376">
        <w:rPr>
          <w:b/>
        </w:rPr>
        <w:t>W</w:t>
      </w:r>
      <w:r>
        <w:rPr>
          <w:b/>
        </w:rPr>
        <w:t>atch</w:t>
      </w:r>
      <w:r w:rsidR="00C61376">
        <w:rPr>
          <w:b/>
        </w:rPr>
        <w:t>-L</w:t>
      </w:r>
      <w:r>
        <w:rPr>
          <w:b/>
        </w:rPr>
        <w:t>ist</w:t>
      </w:r>
      <w:r w:rsidR="005425A3" w:rsidRPr="008A53B5">
        <w:rPr>
          <w:b/>
        </w:rPr>
        <w:t>:</w:t>
      </w:r>
    </w:p>
    <w:p w14:paraId="049972CC" w14:textId="03A00735"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Wordcloud wird sie </w:t>
      </w:r>
      <w:r w:rsidR="001A158E">
        <w:t>nur angezeigt</w:t>
      </w:r>
      <w:r>
        <w:t xml:space="preserve">, wenn </w:t>
      </w:r>
      <w:r w:rsidR="00287198">
        <w:t xml:space="preserve">bereits </w:t>
      </w:r>
      <w:r>
        <w:t xml:space="preserve">ein Bild in der Favoritenleiste hinzugefügt wurde. </w:t>
      </w:r>
    </w:p>
    <w:p w14:paraId="0DD5A121" w14:textId="77777777" w:rsidR="002A02F7" w:rsidRDefault="00C61376" w:rsidP="001A158E">
      <w:pPr>
        <w:spacing w:before="0" w:line="276" w:lineRule="auto"/>
      </w:pPr>
      <w:r>
        <w:t xml:space="preserve">Um ein Bild in die Favoritenleiste hinzuzufügen muss ein Long Tap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27">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Swipe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0C9CA879" w:rsidR="00192615" w:rsidRDefault="00192615" w:rsidP="00192615">
      <w:pPr>
        <w:pStyle w:val="Beschriftung"/>
      </w:pPr>
      <w:bookmarkStart w:id="55" w:name="_Toc505285700"/>
      <w:r>
        <w:t xml:space="preserve">Abbildung </w:t>
      </w:r>
      <w:fldSimple w:instr=" SEQ Abbildung \* ARABIC ">
        <w:r w:rsidR="00BD6F3B">
          <w:rPr>
            <w:noProof/>
          </w:rPr>
          <w:t>13</w:t>
        </w:r>
      </w:fldSimple>
      <w:r>
        <w:t xml:space="preserve"> - Ausschnitt des Museumsplans</w:t>
      </w:r>
      <w:bookmarkEnd w:id="55"/>
    </w:p>
    <w:p w14:paraId="1AA43016" w14:textId="5B74B8FC" w:rsidR="004C137B" w:rsidRPr="003670F5" w:rsidRDefault="003670F5" w:rsidP="005425A3">
      <w:pPr>
        <w:spacing w:line="276" w:lineRule="auto"/>
      </w:pPr>
      <w:r>
        <w:lastRenderedPageBreak/>
        <w:t>Der Benutzer hat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0922EC0A" w:rsidR="00882A57" w:rsidRPr="00BC6B85" w:rsidRDefault="00882A57" w:rsidP="003B735B">
                            <w:pPr>
                              <w:pStyle w:val="Beschriftung"/>
                              <w:rPr>
                                <w:noProof/>
                                <w:sz w:val="24"/>
                              </w:rPr>
                            </w:pPr>
                            <w:bookmarkStart w:id="56" w:name="_Toc505285701"/>
                            <w:r>
                              <w:t xml:space="preserve">Abbildung </w:t>
                            </w:r>
                            <w:fldSimple w:instr=" SEQ Abbildung \* ARABIC ">
                              <w:r w:rsidR="00BD6F3B">
                                <w:rPr>
                                  <w:noProof/>
                                </w:rPr>
                                <w:t>14</w:t>
                              </w:r>
                            </w:fldSimple>
                            <w:r>
                              <w:t xml:space="preserve"> - Bild in Favoritenleiste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0922EC0A" w:rsidR="00882A57" w:rsidRPr="00BC6B85" w:rsidRDefault="00882A57" w:rsidP="003B735B">
                      <w:pPr>
                        <w:pStyle w:val="Beschriftung"/>
                        <w:rPr>
                          <w:noProof/>
                          <w:sz w:val="24"/>
                        </w:rPr>
                      </w:pPr>
                      <w:bookmarkStart w:id="57" w:name="_Toc505285701"/>
                      <w:r>
                        <w:t xml:space="preserve">Abbildung </w:t>
                      </w:r>
                      <w:fldSimple w:instr=" SEQ Abbildung \* ARABIC ">
                        <w:r w:rsidR="00BD6F3B">
                          <w:rPr>
                            <w:noProof/>
                          </w:rPr>
                          <w:t>14</w:t>
                        </w:r>
                      </w:fldSimple>
                      <w:r>
                        <w:t xml:space="preserve"> - Bild in Favoritenleiste</w:t>
                      </w:r>
                      <w:bookmarkEnd w:id="57"/>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8"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Swipe mit der Handkante von links nach rechts innerhalb der Favoritenleiste, werden alle Elemente daraus gelöscht. Um einzelne Elemente zu löschen, ist ein Swipe auf einem Bild zum Bildschirmrand links ausreichend.</w:t>
      </w:r>
    </w:p>
    <w:p w14:paraId="44B182C8" w14:textId="3ACEA9C1" w:rsidR="005425A3" w:rsidRDefault="003670F5" w:rsidP="005425A3">
      <w:pPr>
        <w:spacing w:line="276" w:lineRule="auto"/>
      </w:pPr>
      <w:r>
        <w:t xml:space="preserve"> </w:t>
      </w:r>
    </w:p>
    <w:p w14:paraId="255311EE" w14:textId="7C4B9E35" w:rsidR="00287198" w:rsidRDefault="00287198" w:rsidP="005425A3">
      <w:pPr>
        <w:spacing w:line="276" w:lineRule="auto"/>
      </w:pPr>
    </w:p>
    <w:p w14:paraId="7C016337" w14:textId="4BBAC214" w:rsidR="00287198" w:rsidRPr="00287198" w:rsidRDefault="00287198" w:rsidP="005425A3">
      <w:pPr>
        <w:spacing w:line="276" w:lineRule="auto"/>
        <w:rPr>
          <w:rStyle w:val="Betont"/>
        </w:rPr>
      </w:pPr>
      <w:r w:rsidRPr="00287198">
        <w:rPr>
          <w:rStyle w:val="Betont"/>
        </w:rPr>
        <w:t>Inaktivität</w:t>
      </w:r>
    </w:p>
    <w:p w14:paraId="4C4D972D" w14:textId="7A4B8210" w:rsidR="003C1506" w:rsidRDefault="00822A0A" w:rsidP="00287198">
      <w:pPr>
        <w:spacing w:line="276" w:lineRule="auto"/>
      </w:pPr>
      <w:r>
        <w:rPr>
          <w:noProof/>
        </w:rPr>
        <w:drawing>
          <wp:anchor distT="0" distB="0" distL="114300" distR="114300" simplePos="0" relativeHeight="251695104" behindDoc="0" locked="0" layoutInCell="1" allowOverlap="1" wp14:anchorId="09FD0A81" wp14:editId="4C5AB741">
            <wp:simplePos x="0" y="0"/>
            <wp:positionH relativeFrom="column">
              <wp:posOffset>2194560</wp:posOffset>
            </wp:positionH>
            <wp:positionV relativeFrom="paragraph">
              <wp:posOffset>2540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29"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0C3">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0"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42CEBE9D" w:rsidR="003C1506" w:rsidRDefault="003C1506" w:rsidP="003C1506">
      <w:pPr>
        <w:pStyle w:val="Beschriftung"/>
      </w:pPr>
      <w:bookmarkStart w:id="58" w:name="_Ref504944622"/>
      <w:bookmarkStart w:id="59" w:name="_Toc505285702"/>
      <w:r>
        <w:t xml:space="preserve">Abbildung </w:t>
      </w:r>
      <w:fldSimple w:instr=" SEQ Abbildung \* ARABIC ">
        <w:r w:rsidR="00BD6F3B">
          <w:rPr>
            <w:noProof/>
          </w:rPr>
          <w:t>15</w:t>
        </w:r>
      </w:fldSimple>
      <w:bookmarkEnd w:id="58"/>
      <w:r>
        <w:t xml:space="preserve"> - Beispiel für die Hilfestellung</w:t>
      </w:r>
      <w:bookmarkEnd w:id="59"/>
    </w:p>
    <w:p w14:paraId="220F8E2F" w14:textId="1B60F617"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BD6F3B">
        <w:t xml:space="preserve">Abbildung </w:t>
      </w:r>
      <w:r w:rsidR="00BD6F3B">
        <w:rPr>
          <w:noProof/>
        </w:rPr>
        <w:t>15</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1171ADC1" w14:textId="77777777" w:rsidR="00287198" w:rsidRDefault="00287198">
      <w:pPr>
        <w:jc w:val="left"/>
        <w:rPr>
          <w:rFonts w:asciiTheme="majorHAnsi" w:eastAsiaTheme="majorEastAsia" w:hAnsiTheme="majorHAnsi" w:cstheme="majorBidi"/>
          <w:color w:val="7B230B" w:themeColor="accent1" w:themeShade="BF"/>
          <w:sz w:val="28"/>
          <w14:ligatures w14:val="standardContextual"/>
        </w:rPr>
      </w:pPr>
      <w:r>
        <w:br w:type="page"/>
      </w:r>
    </w:p>
    <w:p w14:paraId="676F1EA9" w14:textId="04F04AC9" w:rsidR="00AF292A" w:rsidRDefault="00AF292A" w:rsidP="005425A3">
      <w:pPr>
        <w:pStyle w:val="berschrift2"/>
        <w:numPr>
          <w:ilvl w:val="1"/>
          <w:numId w:val="24"/>
        </w:numPr>
        <w:ind w:left="426"/>
      </w:pPr>
      <w:bookmarkStart w:id="60" w:name="_Toc505285716"/>
      <w:r>
        <w:lastRenderedPageBreak/>
        <w:t xml:space="preserve">Erweiterungsmöglichkeiten des </w:t>
      </w:r>
      <w:r w:rsidR="005425A3">
        <w:t>K</w:t>
      </w:r>
      <w:r>
        <w:t>onzepts</w:t>
      </w:r>
      <w:bookmarkEnd w:id="60"/>
    </w:p>
    <w:p w14:paraId="2CF83075" w14:textId="1E6D4B90" w:rsidR="00492E98" w:rsidRDefault="005121CB" w:rsidP="005121CB">
      <w:r>
        <w:t>Um eine Abwechslung in die visualisierten Daten zu bringen, sollen immer wieder neue Artefakte und Ikonographien angezeigt werden. Hierbei soll die Schriftgröße der Wörter monatlich zurückgesetzt werden. Außerdem sollen neue</w:t>
      </w:r>
      <w:r w:rsidR="00011655">
        <w:t xml:space="preserve"> </w:t>
      </w:r>
      <w:r>
        <w:t xml:space="preserve">Ikonographien in die Wordcloud geladen werden. Enthalten die gewählten Ikonographien mehr als 200 Artefakte, sollen hier 200 Artefakte zufällig gewählt werden, die den Begriff repräsentieren. Somit </w:t>
      </w:r>
      <w:r w:rsidR="00011655">
        <w:t>wird</w:t>
      </w:r>
      <w:r>
        <w:t xml:space="preserve"> verhindert, dass manche Begriffe weiterhin an Größe zunehmen und Begriffe mit geringerer Größe in den Hintergrund rücken.</w:t>
      </w:r>
    </w:p>
    <w:p w14:paraId="4867C408" w14:textId="4A1CDC45" w:rsidR="00492E98" w:rsidRPr="00492E98" w:rsidRDefault="00492E98" w:rsidP="00492E98">
      <w:r>
        <w:t>Weitere denkbare Erweiterungen sind Interaktionen mit dem Surface Hub in Kombination mit dem eigenen Smartphone. Die Favoritenleiste kann mit einer App auf dem Smartphone ersetzt werden</w:t>
      </w:r>
      <w:r w:rsidR="009E794B">
        <w:t xml:space="preserve"> oder </w:t>
      </w:r>
      <w:r w:rsidR="00894D5A">
        <w:t>mithilfe von</w:t>
      </w:r>
      <w:r w:rsidR="009E794B">
        <w:t xml:space="preserve"> Gesten auf das Smartphone übert</w:t>
      </w:r>
      <w:r w:rsidR="00011655">
        <w:t>r</w:t>
      </w:r>
      <w:r w:rsidR="009E794B">
        <w:t>agen werden</w:t>
      </w:r>
      <w:r>
        <w:t>. Dies bringt den Vorteil, dass der Benutzer direkt mit dem Smartphone zu einem ausgewählten Artefakt navigiert werden kann.</w:t>
      </w:r>
    </w:p>
    <w:p w14:paraId="47B7C110" w14:textId="77777777" w:rsidR="00AF292A" w:rsidRDefault="00AF292A">
      <w:r>
        <w:br w:type="page"/>
      </w:r>
    </w:p>
    <w:p w14:paraId="6F766557" w14:textId="2A43A7E3" w:rsidR="00AF292A" w:rsidRPr="00EC212D" w:rsidRDefault="00EC212D" w:rsidP="001A073D">
      <w:pPr>
        <w:pStyle w:val="berschrift1"/>
        <w:numPr>
          <w:ilvl w:val="0"/>
          <w:numId w:val="24"/>
        </w:numPr>
      </w:pPr>
      <w:bookmarkStart w:id="61" w:name="_Toc505285717"/>
      <w:r>
        <w:lastRenderedPageBreak/>
        <w:t>Darstellung</w:t>
      </w:r>
      <w:r w:rsidRPr="00EC212D">
        <w:t xml:space="preserve"> des </w:t>
      </w:r>
      <w:r w:rsidR="005B6291">
        <w:t xml:space="preserve">funktionalen </w:t>
      </w:r>
      <w:r w:rsidRPr="00EC212D">
        <w:t>Prototyps und Einbettung im Konzept</w:t>
      </w:r>
      <w:bookmarkEnd w:id="61"/>
      <w:r w:rsidRPr="00EC212D">
        <w:t xml:space="preserve">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4A9D06CC" w:rsidR="00361B04" w:rsidRDefault="007C77B3" w:rsidP="007C77B3">
      <w:pPr>
        <w:pStyle w:val="Beschriftung"/>
      </w:pPr>
      <w:bookmarkStart w:id="62" w:name="_Ref505025277"/>
      <w:bookmarkStart w:id="63" w:name="_Toc505285703"/>
      <w:r>
        <w:t xml:space="preserve">Abbildung </w:t>
      </w:r>
      <w:fldSimple w:instr=" SEQ Abbildung \* ARABIC ">
        <w:r w:rsidR="00BD6F3B">
          <w:rPr>
            <w:noProof/>
          </w:rPr>
          <w:t>16</w:t>
        </w:r>
      </w:fldSimple>
      <w:bookmarkEnd w:id="62"/>
      <w:r>
        <w:t xml:space="preserve"> - Implementierte Übersicht der Ikonographien</w:t>
      </w:r>
      <w:bookmarkEnd w:id="63"/>
    </w:p>
    <w:p w14:paraId="0019659B" w14:textId="760F9C13" w:rsidR="001C79F4" w:rsidRDefault="001C79F4" w:rsidP="001C79F4">
      <w:r>
        <w:t xml:space="preserve">Wie im Konzept </w:t>
      </w:r>
      <w:r w:rsidR="00822A0A">
        <w:t xml:space="preserve">bereits </w:t>
      </w:r>
      <w:r>
        <w:t>beschrieben</w:t>
      </w:r>
      <w:r w:rsidR="00822A0A">
        <w:t>,</w:t>
      </w:r>
      <w:r>
        <w:t xml:space="preserve"> wird die Favoritenleiste in der ersten Ansicht nur gezeigt, wenn bereits ein Artefakt hinzugefügt wurde. Da wie erläutert die Funktionen zum Hinzufügen eines Artefakts in </w:t>
      </w:r>
      <w:r w:rsidR="00822A0A">
        <w:t>der</w:t>
      </w:r>
      <w:r>
        <w:t xml:space="preserve"> „To-Watch-List“ fehl</w:t>
      </w:r>
      <w:r w:rsidR="00822A0A">
        <w:t>en</w:t>
      </w:r>
      <w:r>
        <w:t xml:space="preserve">, ist die Favoritenleiste nicht Teil der </w:t>
      </w:r>
      <w:r>
        <w:fldChar w:fldCharType="begin"/>
      </w:r>
      <w:r>
        <w:instrText xml:space="preserve"> REF _Ref505025277 \h </w:instrText>
      </w:r>
      <w:r>
        <w:fldChar w:fldCharType="separate"/>
      </w:r>
      <w:r w:rsidR="00BD6F3B">
        <w:t xml:space="preserve">Abbildung </w:t>
      </w:r>
      <w:r w:rsidR="00BD6F3B">
        <w:rPr>
          <w:noProof/>
        </w:rPr>
        <w:t>16</w:t>
      </w:r>
      <w:r>
        <w:fldChar w:fldCharType="end"/>
      </w:r>
      <w:r>
        <w:t>. Des Weiteren ist die Auswahl der Ikonographien auf einen Begriff begrenzt. Alle Touch-Gesten sind entsprechend des finalen Konzepts implementiert.</w:t>
      </w:r>
    </w:p>
    <w:p w14:paraId="3EE91DCB" w14:textId="13570505" w:rsidR="001C79F4" w:rsidRPr="001C79F4" w:rsidRDefault="001C79F4" w:rsidP="001C79F4">
      <w:r>
        <w:t xml:space="preserve">Wie in </w:t>
      </w:r>
      <w:r>
        <w:fldChar w:fldCharType="begin"/>
      </w:r>
      <w:r>
        <w:instrText xml:space="preserve"> REF _Ref505025656 \h </w:instrText>
      </w:r>
      <w:r>
        <w:fldChar w:fldCharType="separate"/>
      </w:r>
      <w:r w:rsidR="00BD6F3B">
        <w:t xml:space="preserve">Abbildung </w:t>
      </w:r>
      <w:r w:rsidR="00BD6F3B">
        <w:rPr>
          <w:noProof/>
        </w:rPr>
        <w:t>17</w:t>
      </w:r>
      <w:r>
        <w:fldChar w:fldCharType="end"/>
      </w:r>
      <w:r>
        <w:t xml:space="preserve"> zu erkennen</w:t>
      </w:r>
      <w:r w:rsidR="009E794B">
        <w:t xml:space="preserve"> ist</w:t>
      </w:r>
      <w:r>
        <w:t xml:space="preserve">,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62E37C4A" w:rsidR="00E1388B" w:rsidRDefault="007C77B3" w:rsidP="007C77B3">
      <w:pPr>
        <w:pStyle w:val="Beschriftung"/>
      </w:pPr>
      <w:bookmarkStart w:id="64" w:name="_Ref505025656"/>
      <w:bookmarkStart w:id="65" w:name="_Toc505285704"/>
      <w:r>
        <w:t xml:space="preserve">Abbildung </w:t>
      </w:r>
      <w:fldSimple w:instr=" SEQ Abbildung \* ARABIC ">
        <w:r w:rsidR="00BD6F3B">
          <w:rPr>
            <w:noProof/>
          </w:rPr>
          <w:t>17</w:t>
        </w:r>
      </w:fldSimple>
      <w:bookmarkEnd w:id="64"/>
      <w:r>
        <w:t xml:space="preserve"> - Implementierte Bildergalerie</w:t>
      </w:r>
      <w:bookmarkEnd w:id="65"/>
    </w:p>
    <w:p w14:paraId="539589ED" w14:textId="55385A03"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BD6F3B">
        <w:t xml:space="preserve">Abbildung </w:t>
      </w:r>
      <w:r w:rsidR="00BD6F3B">
        <w:rPr>
          <w:noProof/>
        </w:rPr>
        <w:t>18</w:t>
      </w:r>
      <w:r w:rsidR="004E3360">
        <w:fldChar w:fldCharType="end"/>
      </w:r>
      <w:r w:rsidR="004E3360">
        <w:t xml:space="preserve">). </w:t>
      </w:r>
      <w:r w:rsidR="009E794B">
        <w:t>D</w:t>
      </w:r>
      <w:r w:rsidR="004E3360">
        <w:t xml:space="preserve">ie Animation des Eselsohres, </w:t>
      </w:r>
      <w:r w:rsidR="009E794B">
        <w:t>so</w:t>
      </w:r>
      <w:r w:rsidR="004E3360">
        <w:t>d</w:t>
      </w:r>
      <w:r w:rsidR="009E794B">
        <w:t>ass</w:t>
      </w:r>
      <w:r w:rsidR="004E3360">
        <w:t xml:space="preserve">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1DED1FC6" w:rsidR="00E1388B" w:rsidRDefault="007C77B3" w:rsidP="007C77B3">
      <w:pPr>
        <w:pStyle w:val="Beschriftung"/>
      </w:pPr>
      <w:bookmarkStart w:id="66" w:name="_Ref505026015"/>
      <w:bookmarkStart w:id="67" w:name="_Toc505285705"/>
      <w:r>
        <w:t xml:space="preserve">Abbildung </w:t>
      </w:r>
      <w:fldSimple w:instr=" SEQ Abbildung \* ARABIC ">
        <w:r w:rsidR="00BD6F3B">
          <w:rPr>
            <w:noProof/>
          </w:rPr>
          <w:t>18</w:t>
        </w:r>
      </w:fldSimple>
      <w:bookmarkEnd w:id="66"/>
      <w:r>
        <w:t xml:space="preserve"> - Implementierte Vorderseite </w:t>
      </w:r>
      <w:r w:rsidR="001C79F4">
        <w:t>der Detailansicht</w:t>
      </w:r>
      <w:bookmarkEnd w:id="67"/>
    </w:p>
    <w:p w14:paraId="03679383" w14:textId="3AC28EA9"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rsidR="00BD6F3B">
        <w:t xml:space="preserve">Abbildung </w:t>
      </w:r>
      <w:r w:rsidR="00BD6F3B">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05C4DBFA" w:rsidR="008C2331" w:rsidRDefault="007C77B3" w:rsidP="001C79F4">
      <w:pPr>
        <w:pStyle w:val="Beschriftung"/>
      </w:pPr>
      <w:bookmarkStart w:id="68" w:name="_Ref505026055"/>
      <w:bookmarkStart w:id="69" w:name="_Toc505285706"/>
      <w:r>
        <w:t xml:space="preserve">Abbildung </w:t>
      </w:r>
      <w:fldSimple w:instr=" SEQ Abbildung \* ARABIC ">
        <w:r w:rsidR="00BD6F3B">
          <w:rPr>
            <w:noProof/>
          </w:rPr>
          <w:t>19</w:t>
        </w:r>
      </w:fldSimple>
      <w:bookmarkEnd w:id="68"/>
      <w:r w:rsidR="001C79F4">
        <w:t xml:space="preserve"> - Implementierte Rückseite der Detailansicht</w:t>
      </w:r>
      <w:bookmarkEnd w:id="69"/>
    </w:p>
    <w:p w14:paraId="5F11BB36" w14:textId="4FA545D7" w:rsidR="008C2331" w:rsidRDefault="004E3360" w:rsidP="00460401">
      <w:r>
        <w:t xml:space="preserve">Das Projekt zum implementierten Prototypen ist unter </w:t>
      </w:r>
      <w:r w:rsidR="00460401" w:rsidRPr="00460401">
        <w:rPr>
          <w:color w:val="0070C0"/>
          <w:u w:val="single"/>
        </w:rPr>
        <w:t>https://github.com/cemtekinbas/hdi_17_18_viz</w:t>
      </w:r>
      <w:hyperlink r:id="rId35" w:history="1"/>
      <w:r w:rsidR="005B6291">
        <w:t xml:space="preserve"> </w:t>
      </w:r>
      <w:r>
        <w:t>zu finden.</w:t>
      </w:r>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70" w:name="_Toc504812535"/>
      <w:bookmarkStart w:id="71" w:name="_Toc505285718"/>
      <w:r>
        <w:lastRenderedPageBreak/>
        <w:t>Fazit und Reflexion</w:t>
      </w:r>
      <w:bookmarkEnd w:id="70"/>
      <w:bookmarkEnd w:id="71"/>
    </w:p>
    <w:p w14:paraId="21C2B1AF" w14:textId="2BBDB7FE" w:rsidR="007E10C3" w:rsidRDefault="003D591A" w:rsidP="005425A3">
      <w:pPr>
        <w:rPr>
          <w:sz w:val="23"/>
          <w:szCs w:val="23"/>
        </w:rPr>
      </w:pPr>
      <w:r>
        <w:rPr>
          <w:sz w:val="23"/>
          <w:szCs w:val="23"/>
        </w:rPr>
        <w:t xml:space="preserve">Es war eine große Herausforderung, </w:t>
      </w:r>
      <w:r w:rsidR="005B6291">
        <w:rPr>
          <w:sz w:val="23"/>
          <w:szCs w:val="23"/>
        </w:rPr>
        <w:t xml:space="preserve">neue </w:t>
      </w:r>
      <w:r>
        <w:rPr>
          <w:sz w:val="23"/>
          <w:szCs w:val="23"/>
        </w:rPr>
        <w:t>Interaktionen intuitiv zu gestalten. Für manche Aspekte</w:t>
      </w:r>
      <w:r w:rsidR="005B6291">
        <w:rPr>
          <w:sz w:val="23"/>
          <w:szCs w:val="23"/>
        </w:rPr>
        <w:t>,</w:t>
      </w:r>
      <w:r>
        <w:rPr>
          <w:sz w:val="23"/>
          <w:szCs w:val="23"/>
        </w:rPr>
        <w:t xml:space="preserve"> wie etwa die Interaktion mit einer Karte, haben sich bereits Interkationen etabliert. </w:t>
      </w:r>
      <w:r w:rsidR="00787250">
        <w:rPr>
          <w:sz w:val="23"/>
          <w:szCs w:val="23"/>
        </w:rPr>
        <w:t xml:space="preserve">Im Konzept dieses Projekts konnten </w:t>
      </w:r>
      <w:r w:rsidR="007E10C3">
        <w:rPr>
          <w:sz w:val="23"/>
          <w:szCs w:val="23"/>
        </w:rPr>
        <w:t>derartige Interaktionen mit Bildern festgestellt werden. Ein Tap ist eine typische Geste um ein Bild auszuwählen.  Auch auf dem Smartphone findet der Spread eine typische Anwendung, um etwas zu vergrößern.</w:t>
      </w:r>
    </w:p>
    <w:p w14:paraId="18D39966" w14:textId="34B11AB4" w:rsidR="00F248E8" w:rsidRPr="00B2631A" w:rsidRDefault="007E10C3" w:rsidP="00B2631A">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Wordcloud, die gleichmäßige Anordnung der Bilder</w:t>
      </w:r>
      <w:r w:rsidR="005B6291">
        <w:rPr>
          <w:sz w:val="23"/>
          <w:szCs w:val="23"/>
        </w:rPr>
        <w:t>,</w:t>
      </w:r>
      <w:r>
        <w:rPr>
          <w:sz w:val="23"/>
          <w:szCs w:val="23"/>
        </w:rPr>
        <w:t xml:space="preserve">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Wordcloud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2" w:name="_Toc505285719"/>
      <w:r>
        <w:lastRenderedPageBreak/>
        <w:t>Abbildungsverzeichnis</w:t>
      </w:r>
      <w:bookmarkEnd w:id="72"/>
    </w:p>
    <w:p w14:paraId="207DCC62" w14:textId="5265E1E0" w:rsidR="000E1037"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0E1037">
        <w:rPr>
          <w:noProof/>
        </w:rPr>
        <w:t>Abbildung 1 - Key Visual des Projekts „Interaktives Museum“</w:t>
      </w:r>
      <w:r w:rsidR="000E1037">
        <w:rPr>
          <w:noProof/>
        </w:rPr>
        <w:tab/>
      </w:r>
      <w:r w:rsidR="000E1037">
        <w:rPr>
          <w:noProof/>
        </w:rPr>
        <w:fldChar w:fldCharType="begin"/>
      </w:r>
      <w:r w:rsidR="000E1037">
        <w:rPr>
          <w:noProof/>
        </w:rPr>
        <w:instrText xml:space="preserve"> PAGEREF _Toc505285688 \h </w:instrText>
      </w:r>
      <w:r w:rsidR="000E1037">
        <w:rPr>
          <w:noProof/>
        </w:rPr>
      </w:r>
      <w:r w:rsidR="000E1037">
        <w:rPr>
          <w:noProof/>
        </w:rPr>
        <w:fldChar w:fldCharType="separate"/>
      </w:r>
      <w:r w:rsidR="00BD6F3B">
        <w:rPr>
          <w:noProof/>
        </w:rPr>
        <w:t>2</w:t>
      </w:r>
      <w:r w:rsidR="000E1037">
        <w:rPr>
          <w:noProof/>
        </w:rPr>
        <w:fldChar w:fldCharType="end"/>
      </w:r>
    </w:p>
    <w:p w14:paraId="1516982E" w14:textId="26701D58"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_Toc505285689 \h </w:instrText>
      </w:r>
      <w:r>
        <w:rPr>
          <w:noProof/>
        </w:rPr>
      </w:r>
      <w:r>
        <w:rPr>
          <w:noProof/>
        </w:rPr>
        <w:fldChar w:fldCharType="separate"/>
      </w:r>
      <w:r w:rsidR="00BD6F3B">
        <w:rPr>
          <w:noProof/>
        </w:rPr>
        <w:t>5</w:t>
      </w:r>
      <w:r>
        <w:rPr>
          <w:noProof/>
        </w:rPr>
        <w:fldChar w:fldCharType="end"/>
      </w:r>
    </w:p>
    <w:p w14:paraId="1ED8E89E" w14:textId="65C333C0"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_Toc505285690 \h </w:instrText>
      </w:r>
      <w:r>
        <w:rPr>
          <w:noProof/>
        </w:rPr>
      </w:r>
      <w:r>
        <w:rPr>
          <w:noProof/>
        </w:rPr>
        <w:fldChar w:fldCharType="separate"/>
      </w:r>
      <w:r w:rsidR="00BD6F3B">
        <w:rPr>
          <w:noProof/>
        </w:rPr>
        <w:t>6</w:t>
      </w:r>
      <w:r>
        <w:rPr>
          <w:noProof/>
        </w:rPr>
        <w:fldChar w:fldCharType="end"/>
      </w:r>
    </w:p>
    <w:p w14:paraId="0260A8F4" w14:textId="3AA3140A"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_Toc505285691 \h </w:instrText>
      </w:r>
      <w:r>
        <w:rPr>
          <w:noProof/>
        </w:rPr>
      </w:r>
      <w:r>
        <w:rPr>
          <w:noProof/>
        </w:rPr>
        <w:fldChar w:fldCharType="separate"/>
      </w:r>
      <w:r w:rsidR="00BD6F3B">
        <w:rPr>
          <w:noProof/>
        </w:rPr>
        <w:t>6</w:t>
      </w:r>
      <w:r>
        <w:rPr>
          <w:noProof/>
        </w:rPr>
        <w:fldChar w:fldCharType="end"/>
      </w:r>
    </w:p>
    <w:p w14:paraId="513E4AEB" w14:textId="6C8DBA4C"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_Toc505285692 \h </w:instrText>
      </w:r>
      <w:r>
        <w:rPr>
          <w:noProof/>
        </w:rPr>
      </w:r>
      <w:r>
        <w:rPr>
          <w:noProof/>
        </w:rPr>
        <w:fldChar w:fldCharType="separate"/>
      </w:r>
      <w:r w:rsidR="00BD6F3B">
        <w:rPr>
          <w:noProof/>
        </w:rPr>
        <w:t>7</w:t>
      </w:r>
      <w:r>
        <w:rPr>
          <w:noProof/>
        </w:rPr>
        <w:fldChar w:fldCharType="end"/>
      </w:r>
    </w:p>
    <w:p w14:paraId="5DCCEEA4" w14:textId="35A37AB0"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_Toc505285693 \h </w:instrText>
      </w:r>
      <w:r>
        <w:rPr>
          <w:noProof/>
        </w:rPr>
      </w:r>
      <w:r>
        <w:rPr>
          <w:noProof/>
        </w:rPr>
        <w:fldChar w:fldCharType="separate"/>
      </w:r>
      <w:r w:rsidR="00BD6F3B">
        <w:rPr>
          <w:noProof/>
        </w:rPr>
        <w:t>8</w:t>
      </w:r>
      <w:r>
        <w:rPr>
          <w:noProof/>
        </w:rPr>
        <w:fldChar w:fldCharType="end"/>
      </w:r>
    </w:p>
    <w:p w14:paraId="19EBEF2F" w14:textId="203BB83C"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_Toc505285694 \h </w:instrText>
      </w:r>
      <w:r>
        <w:rPr>
          <w:noProof/>
        </w:rPr>
      </w:r>
      <w:r>
        <w:rPr>
          <w:noProof/>
        </w:rPr>
        <w:fldChar w:fldCharType="separate"/>
      </w:r>
      <w:r w:rsidR="00BD6F3B">
        <w:rPr>
          <w:noProof/>
        </w:rPr>
        <w:t>8</w:t>
      </w:r>
      <w:r>
        <w:rPr>
          <w:noProof/>
        </w:rPr>
        <w:fldChar w:fldCharType="end"/>
      </w:r>
    </w:p>
    <w:p w14:paraId="0B439D3E" w14:textId="58646F51"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_Toc505285695 \h </w:instrText>
      </w:r>
      <w:r>
        <w:rPr>
          <w:noProof/>
        </w:rPr>
      </w:r>
      <w:r>
        <w:rPr>
          <w:noProof/>
        </w:rPr>
        <w:fldChar w:fldCharType="separate"/>
      </w:r>
      <w:r w:rsidR="00BD6F3B">
        <w:rPr>
          <w:noProof/>
        </w:rPr>
        <w:t>9</w:t>
      </w:r>
      <w:r>
        <w:rPr>
          <w:noProof/>
        </w:rPr>
        <w:fldChar w:fldCharType="end"/>
      </w:r>
    </w:p>
    <w:p w14:paraId="3BF40BB8" w14:textId="069B3179"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_Toc505285696 \h </w:instrText>
      </w:r>
      <w:r>
        <w:rPr>
          <w:noProof/>
        </w:rPr>
      </w:r>
      <w:r>
        <w:rPr>
          <w:noProof/>
        </w:rPr>
        <w:fldChar w:fldCharType="separate"/>
      </w:r>
      <w:r w:rsidR="00BD6F3B">
        <w:rPr>
          <w:noProof/>
        </w:rPr>
        <w:t>11</w:t>
      </w:r>
      <w:r>
        <w:rPr>
          <w:noProof/>
        </w:rPr>
        <w:fldChar w:fldCharType="end"/>
      </w:r>
    </w:p>
    <w:p w14:paraId="1C727487" w14:textId="5C511E59"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_Toc505285697 \h </w:instrText>
      </w:r>
      <w:r>
        <w:rPr>
          <w:noProof/>
        </w:rPr>
      </w:r>
      <w:r>
        <w:rPr>
          <w:noProof/>
        </w:rPr>
        <w:fldChar w:fldCharType="separate"/>
      </w:r>
      <w:r w:rsidR="00BD6F3B">
        <w:rPr>
          <w:noProof/>
        </w:rPr>
        <w:t>11</w:t>
      </w:r>
      <w:r>
        <w:rPr>
          <w:noProof/>
        </w:rPr>
        <w:fldChar w:fldCharType="end"/>
      </w:r>
    </w:p>
    <w:p w14:paraId="6DED1AFC" w14:textId="177F084E"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_Toc505285698 \h </w:instrText>
      </w:r>
      <w:r>
        <w:rPr>
          <w:noProof/>
        </w:rPr>
      </w:r>
      <w:r>
        <w:rPr>
          <w:noProof/>
        </w:rPr>
        <w:fldChar w:fldCharType="separate"/>
      </w:r>
      <w:r w:rsidR="00BD6F3B">
        <w:rPr>
          <w:noProof/>
        </w:rPr>
        <w:t>12</w:t>
      </w:r>
      <w:r>
        <w:rPr>
          <w:noProof/>
        </w:rPr>
        <w:fldChar w:fldCharType="end"/>
      </w:r>
    </w:p>
    <w:p w14:paraId="3C311B60" w14:textId="48647972"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_Toc505285699 \h </w:instrText>
      </w:r>
      <w:r>
        <w:rPr>
          <w:noProof/>
        </w:rPr>
      </w:r>
      <w:r>
        <w:rPr>
          <w:noProof/>
        </w:rPr>
        <w:fldChar w:fldCharType="separate"/>
      </w:r>
      <w:r w:rsidR="00BD6F3B">
        <w:rPr>
          <w:noProof/>
        </w:rPr>
        <w:t>12</w:t>
      </w:r>
      <w:r>
        <w:rPr>
          <w:noProof/>
        </w:rPr>
        <w:fldChar w:fldCharType="end"/>
      </w:r>
    </w:p>
    <w:p w14:paraId="42F40605" w14:textId="32325D14"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_Toc505285700 \h </w:instrText>
      </w:r>
      <w:r>
        <w:rPr>
          <w:noProof/>
        </w:rPr>
      </w:r>
      <w:r>
        <w:rPr>
          <w:noProof/>
        </w:rPr>
        <w:fldChar w:fldCharType="separate"/>
      </w:r>
      <w:r w:rsidR="00BD6F3B">
        <w:rPr>
          <w:noProof/>
        </w:rPr>
        <w:t>13</w:t>
      </w:r>
      <w:r>
        <w:rPr>
          <w:noProof/>
        </w:rPr>
        <w:fldChar w:fldCharType="end"/>
      </w:r>
    </w:p>
    <w:p w14:paraId="2697C6FC" w14:textId="4445829A"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_Toc505285701 \h </w:instrText>
      </w:r>
      <w:r>
        <w:rPr>
          <w:noProof/>
        </w:rPr>
      </w:r>
      <w:r>
        <w:rPr>
          <w:noProof/>
        </w:rPr>
        <w:fldChar w:fldCharType="separate"/>
      </w:r>
      <w:r w:rsidR="00BD6F3B">
        <w:rPr>
          <w:noProof/>
        </w:rPr>
        <w:t>14</w:t>
      </w:r>
      <w:r>
        <w:rPr>
          <w:noProof/>
        </w:rPr>
        <w:fldChar w:fldCharType="end"/>
      </w:r>
    </w:p>
    <w:p w14:paraId="27B96ADE" w14:textId="37408CB1"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_Toc505285702 \h </w:instrText>
      </w:r>
      <w:r>
        <w:rPr>
          <w:noProof/>
        </w:rPr>
      </w:r>
      <w:r>
        <w:rPr>
          <w:noProof/>
        </w:rPr>
        <w:fldChar w:fldCharType="separate"/>
      </w:r>
      <w:r w:rsidR="00BD6F3B">
        <w:rPr>
          <w:noProof/>
        </w:rPr>
        <w:t>14</w:t>
      </w:r>
      <w:r>
        <w:rPr>
          <w:noProof/>
        </w:rPr>
        <w:fldChar w:fldCharType="end"/>
      </w:r>
    </w:p>
    <w:p w14:paraId="0F459EC4" w14:textId="4AF2620C"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_Toc505285703 \h </w:instrText>
      </w:r>
      <w:r>
        <w:rPr>
          <w:noProof/>
        </w:rPr>
      </w:r>
      <w:r>
        <w:rPr>
          <w:noProof/>
        </w:rPr>
        <w:fldChar w:fldCharType="separate"/>
      </w:r>
      <w:r w:rsidR="00BD6F3B">
        <w:rPr>
          <w:noProof/>
        </w:rPr>
        <w:t>16</w:t>
      </w:r>
      <w:r>
        <w:rPr>
          <w:noProof/>
        </w:rPr>
        <w:fldChar w:fldCharType="end"/>
      </w:r>
    </w:p>
    <w:p w14:paraId="7CE8900E" w14:textId="049CB73D"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_Toc505285704 \h </w:instrText>
      </w:r>
      <w:r>
        <w:rPr>
          <w:noProof/>
        </w:rPr>
      </w:r>
      <w:r>
        <w:rPr>
          <w:noProof/>
        </w:rPr>
        <w:fldChar w:fldCharType="separate"/>
      </w:r>
      <w:r w:rsidR="00BD6F3B">
        <w:rPr>
          <w:noProof/>
        </w:rPr>
        <w:t>17</w:t>
      </w:r>
      <w:r>
        <w:rPr>
          <w:noProof/>
        </w:rPr>
        <w:fldChar w:fldCharType="end"/>
      </w:r>
    </w:p>
    <w:p w14:paraId="00EB548A" w14:textId="0A44D2FA"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_Toc505285705 \h </w:instrText>
      </w:r>
      <w:r>
        <w:rPr>
          <w:noProof/>
        </w:rPr>
      </w:r>
      <w:r>
        <w:rPr>
          <w:noProof/>
        </w:rPr>
        <w:fldChar w:fldCharType="separate"/>
      </w:r>
      <w:r w:rsidR="00BD6F3B">
        <w:rPr>
          <w:noProof/>
        </w:rPr>
        <w:t>17</w:t>
      </w:r>
      <w:r>
        <w:rPr>
          <w:noProof/>
        </w:rPr>
        <w:fldChar w:fldCharType="end"/>
      </w:r>
    </w:p>
    <w:p w14:paraId="5F16D187" w14:textId="7DBCC0F7" w:rsidR="000E1037" w:rsidRDefault="000E1037">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_Toc505285706 \h </w:instrText>
      </w:r>
      <w:r>
        <w:rPr>
          <w:noProof/>
        </w:rPr>
      </w:r>
      <w:r>
        <w:rPr>
          <w:noProof/>
        </w:rPr>
        <w:fldChar w:fldCharType="separate"/>
      </w:r>
      <w:r w:rsidR="00BD6F3B">
        <w:rPr>
          <w:noProof/>
        </w:rPr>
        <w:t>18</w:t>
      </w:r>
      <w:r>
        <w:rPr>
          <w:noProof/>
        </w:rPr>
        <w:fldChar w:fldCharType="end"/>
      </w:r>
    </w:p>
    <w:p w14:paraId="3F11ADF3" w14:textId="1C811E8D"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3" w:name="_Toc505285720"/>
      <w:r>
        <w:lastRenderedPageBreak/>
        <w:t>Anhang</w:t>
      </w:r>
      <w:bookmarkEnd w:id="73"/>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3"/>
      <w:footerReference w:type="default" r:id="rId44"/>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DD29B" w14:textId="77777777" w:rsidR="00A354CB" w:rsidRDefault="00A354CB">
      <w:pPr>
        <w:spacing w:after="0" w:line="240" w:lineRule="auto"/>
      </w:pPr>
      <w:r>
        <w:separator/>
      </w:r>
    </w:p>
  </w:endnote>
  <w:endnote w:type="continuationSeparator" w:id="0">
    <w:p w14:paraId="7D8D7C06" w14:textId="77777777" w:rsidR="00A354CB" w:rsidRDefault="00A35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23E3034B" w:rsidR="00882A57" w:rsidRDefault="00882A57">
    <w:pPr>
      <w:pStyle w:val="Fuzeile"/>
    </w:pPr>
    <w:r>
      <w:t xml:space="preserve">Seite </w:t>
    </w:r>
    <w:r>
      <w:fldChar w:fldCharType="begin"/>
    </w:r>
    <w:r>
      <w:instrText>page</w:instrText>
    </w:r>
    <w:r>
      <w:fldChar w:fldCharType="separate"/>
    </w:r>
    <w:r w:rsidR="00BD6F3B">
      <w:rPr>
        <w:noProof/>
      </w:rPr>
      <w:t>27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6A210" w14:textId="77777777" w:rsidR="00A354CB" w:rsidRDefault="00A354CB">
      <w:pPr>
        <w:spacing w:after="0" w:line="240" w:lineRule="auto"/>
      </w:pPr>
      <w:r>
        <w:separator/>
      </w:r>
    </w:p>
  </w:footnote>
  <w:footnote w:type="continuationSeparator" w:id="0">
    <w:p w14:paraId="4611828D" w14:textId="77777777" w:rsidR="00A354CB" w:rsidRDefault="00A354CB">
      <w:pPr>
        <w:spacing w:after="0" w:line="240" w:lineRule="auto"/>
      </w:pPr>
      <w:r>
        <w:continuationSeparator/>
      </w:r>
    </w:p>
  </w:footnote>
  <w:footnote w:id="1">
    <w:p w14:paraId="08547B2E" w14:textId="201580D9" w:rsidR="00882A57" w:rsidRDefault="00882A57">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882A57" w:rsidRDefault="00882A57">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882A57" w:rsidRPr="00B87CA1" w:rsidRDefault="00882A57">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882A57" w:rsidRDefault="00882A57">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111A137D" w14:textId="77777777" w:rsidR="00882A57" w:rsidRPr="002F6208" w:rsidRDefault="00882A57">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6">
    <w:p w14:paraId="306A5823" w14:textId="1A8F90E9" w:rsidR="00882A57" w:rsidRPr="002F6208" w:rsidRDefault="00882A57">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00BD6F3B" w:rsidRPr="00BD6F3B">
        <w:rPr>
          <w:sz w:val="20"/>
        </w:rPr>
        <w:t xml:space="preserve">Abbildung </w:t>
      </w:r>
      <w:r w:rsidR="00BD6F3B" w:rsidRPr="00BD6F3B">
        <w:rPr>
          <w:noProof/>
          <w:sz w:val="20"/>
        </w:rPr>
        <w:t>10</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882A57" w:rsidRDefault="00882A57">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4A339B3A" w:rsidR="00882A57" w:rsidRDefault="00882A57">
    <w:pPr>
      <w:pStyle w:val="Kopfzeileschattiert"/>
    </w:pPr>
    <w:r>
      <w:fldChar w:fldCharType="begin"/>
    </w:r>
    <w:r>
      <w:instrText>If</w:instrText>
    </w:r>
    <w:fldSimple w:instr=" STYLEREF  &quot;Überschrift 1&quot; ">
      <w:r w:rsidR="00BD6F3B">
        <w:rPr>
          <w:noProof/>
        </w:rPr>
        <w:instrText>Anhang</w:instrText>
      </w:r>
    </w:fldSimple>
    <w:r>
      <w:instrText>&lt;&gt; “Error*” “</w:instrText>
    </w:r>
    <w:fldSimple w:instr=" STYLEREF  &quot;Überschrift 1&quot; ">
      <w:r w:rsidR="00BD6F3B">
        <w:rPr>
          <w:noProof/>
        </w:rPr>
        <w:instrText>Anhang</w:instrText>
      </w:r>
    </w:fldSimple>
    <w:r>
      <w:fldChar w:fldCharType="separate"/>
    </w:r>
    <w:r w:rsidR="00BD6F3B">
      <w:rPr>
        <w:noProof/>
      </w:rPr>
      <w:t>Anhang</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0E263A3"/>
    <w:multiLevelType w:val="hybridMultilevel"/>
    <w:tmpl w:val="D9424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A2E5D"/>
    <w:multiLevelType w:val="hybridMultilevel"/>
    <w:tmpl w:val="5D726C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4" w15:restartNumberingAfterBreak="0">
    <w:nsid w:val="39BC16E4"/>
    <w:multiLevelType w:val="multilevel"/>
    <w:tmpl w:val="9BCED1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2"/>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9"/>
  </w:num>
  <w:num w:numId="16">
    <w:abstractNumId w:val="30"/>
  </w:num>
  <w:num w:numId="17">
    <w:abstractNumId w:val="16"/>
  </w:num>
  <w:num w:numId="18">
    <w:abstractNumId w:val="11"/>
  </w:num>
  <w:num w:numId="19">
    <w:abstractNumId w:val="23"/>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4"/>
  </w:num>
  <w:num w:numId="25">
    <w:abstractNumId w:val="17"/>
  </w:num>
  <w:num w:numId="26">
    <w:abstractNumId w:val="12"/>
  </w:num>
  <w:num w:numId="27">
    <w:abstractNumId w:val="33"/>
  </w:num>
  <w:num w:numId="28">
    <w:abstractNumId w:val="27"/>
  </w:num>
  <w:num w:numId="29">
    <w:abstractNumId w:val="15"/>
  </w:num>
  <w:num w:numId="30">
    <w:abstractNumId w:val="32"/>
  </w:num>
  <w:num w:numId="31">
    <w:abstractNumId w:val="29"/>
  </w:num>
  <w:num w:numId="32">
    <w:abstractNumId w:val="21"/>
  </w:num>
  <w:num w:numId="33">
    <w:abstractNumId w:val="13"/>
  </w:num>
  <w:num w:numId="34">
    <w:abstractNumId w:val="28"/>
  </w:num>
  <w:num w:numId="35">
    <w:abstractNumId w:val="20"/>
  </w:num>
  <w:num w:numId="36">
    <w:abstractNumId w:val="25"/>
  </w:num>
  <w:num w:numId="37">
    <w:abstractNumId w:val="26"/>
  </w:num>
  <w:num w:numId="38">
    <w:abstractNumId w:val="31"/>
  </w:num>
  <w:num w:numId="39">
    <w:abstractNumId w:val="0"/>
  </w:num>
  <w:num w:numId="40">
    <w:abstractNumId w:val="14"/>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987"/>
    <w:rsid w:val="00011655"/>
    <w:rsid w:val="0005232B"/>
    <w:rsid w:val="00062F93"/>
    <w:rsid w:val="00076793"/>
    <w:rsid w:val="000853DC"/>
    <w:rsid w:val="000E1037"/>
    <w:rsid w:val="00153D4E"/>
    <w:rsid w:val="00173010"/>
    <w:rsid w:val="00186F67"/>
    <w:rsid w:val="00192615"/>
    <w:rsid w:val="001A073D"/>
    <w:rsid w:val="001A158E"/>
    <w:rsid w:val="001C79F4"/>
    <w:rsid w:val="001E2A3D"/>
    <w:rsid w:val="001E6834"/>
    <w:rsid w:val="002665F2"/>
    <w:rsid w:val="00273EA1"/>
    <w:rsid w:val="00287198"/>
    <w:rsid w:val="00296903"/>
    <w:rsid w:val="002A02F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60401"/>
    <w:rsid w:val="004734E4"/>
    <w:rsid w:val="004773FB"/>
    <w:rsid w:val="00490153"/>
    <w:rsid w:val="004922AC"/>
    <w:rsid w:val="00492E98"/>
    <w:rsid w:val="004C06CC"/>
    <w:rsid w:val="004C137B"/>
    <w:rsid w:val="004D6D97"/>
    <w:rsid w:val="004E3360"/>
    <w:rsid w:val="004F07B8"/>
    <w:rsid w:val="005121CB"/>
    <w:rsid w:val="005418A2"/>
    <w:rsid w:val="005425A3"/>
    <w:rsid w:val="0056181E"/>
    <w:rsid w:val="00594016"/>
    <w:rsid w:val="005B6291"/>
    <w:rsid w:val="006069AE"/>
    <w:rsid w:val="006150F5"/>
    <w:rsid w:val="00661E73"/>
    <w:rsid w:val="006727FA"/>
    <w:rsid w:val="006A3828"/>
    <w:rsid w:val="006D5B23"/>
    <w:rsid w:val="00737987"/>
    <w:rsid w:val="00742492"/>
    <w:rsid w:val="00787250"/>
    <w:rsid w:val="007C77B3"/>
    <w:rsid w:val="007D00FC"/>
    <w:rsid w:val="007E10C3"/>
    <w:rsid w:val="007F40F0"/>
    <w:rsid w:val="00822A0A"/>
    <w:rsid w:val="00832455"/>
    <w:rsid w:val="0083777A"/>
    <w:rsid w:val="00845210"/>
    <w:rsid w:val="00861762"/>
    <w:rsid w:val="00867560"/>
    <w:rsid w:val="00872FC2"/>
    <w:rsid w:val="00882A57"/>
    <w:rsid w:val="00894D5A"/>
    <w:rsid w:val="008C2331"/>
    <w:rsid w:val="008C426C"/>
    <w:rsid w:val="008F53B7"/>
    <w:rsid w:val="0095124A"/>
    <w:rsid w:val="00955E01"/>
    <w:rsid w:val="00971D40"/>
    <w:rsid w:val="00976F29"/>
    <w:rsid w:val="00983F6F"/>
    <w:rsid w:val="00992A56"/>
    <w:rsid w:val="009D50AB"/>
    <w:rsid w:val="009E794B"/>
    <w:rsid w:val="009F44A9"/>
    <w:rsid w:val="00A22C8A"/>
    <w:rsid w:val="00A354CB"/>
    <w:rsid w:val="00AF292A"/>
    <w:rsid w:val="00B040E0"/>
    <w:rsid w:val="00B2631A"/>
    <w:rsid w:val="00B60777"/>
    <w:rsid w:val="00B87CA1"/>
    <w:rsid w:val="00BD6F3B"/>
    <w:rsid w:val="00BE5996"/>
    <w:rsid w:val="00C61376"/>
    <w:rsid w:val="00C63CD5"/>
    <w:rsid w:val="00C66FE3"/>
    <w:rsid w:val="00C715D6"/>
    <w:rsid w:val="00C8499E"/>
    <w:rsid w:val="00C85468"/>
    <w:rsid w:val="00CA2099"/>
    <w:rsid w:val="00CA530F"/>
    <w:rsid w:val="00CA78C0"/>
    <w:rsid w:val="00CA7960"/>
    <w:rsid w:val="00CD37D3"/>
    <w:rsid w:val="00CD5A77"/>
    <w:rsid w:val="00CD5D80"/>
    <w:rsid w:val="00CE0B3C"/>
    <w:rsid w:val="00CE6B83"/>
    <w:rsid w:val="00D12306"/>
    <w:rsid w:val="00D350DA"/>
    <w:rsid w:val="00D41B10"/>
    <w:rsid w:val="00DD2E53"/>
    <w:rsid w:val="00E1388B"/>
    <w:rsid w:val="00E41A41"/>
    <w:rsid w:val="00E433BA"/>
    <w:rsid w:val="00E503D4"/>
    <w:rsid w:val="00E5468C"/>
    <w:rsid w:val="00E628A3"/>
    <w:rsid w:val="00E64B81"/>
    <w:rsid w:val="00EA569F"/>
    <w:rsid w:val="00EB57A4"/>
    <w:rsid w:val="00EC212D"/>
    <w:rsid w:val="00F055E4"/>
    <w:rsid w:val="00F248E8"/>
    <w:rsid w:val="00F25E70"/>
    <w:rsid w:val="00F31DA9"/>
    <w:rsid w:val="00F35B9A"/>
    <w:rsid w:val="00F61131"/>
    <w:rsid w:val="00F80D67"/>
    <w:rsid w:val="00F86BFC"/>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jpe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tmp"/><Relationship Id="rId30" Type="http://schemas.openxmlformats.org/officeDocument/2006/relationships/image" Target="media/image18.jpeg"/><Relationship Id="rId35" Type="http://schemas.openxmlformats.org/officeDocument/2006/relationships/hyperlink" Target="https://github.com/cemtekinbas/hdi_17_18_viz" TargetMode="External"/><Relationship Id="rId43" Type="http://schemas.openxmlformats.org/officeDocument/2006/relationships/header" Target="header2.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1C2"/>
    <w:rsid w:val="002714F3"/>
    <w:rsid w:val="00761DD8"/>
    <w:rsid w:val="008469C2"/>
    <w:rsid w:val="009A1918"/>
    <w:rsid w:val="00BB7106"/>
    <w:rsid w:val="00C95FB2"/>
    <w:rsid w:val="00D04363"/>
    <w:rsid w:val="00DD63D5"/>
    <w:rsid w:val="00E321C2"/>
    <w:rsid w:val="00FF7E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8F3D9FD0-1D1A-441E-BF64-400C71F5B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Bericht.dotx</Template>
  <TotalTime>0</TotalTime>
  <Pages>1</Pages>
  <Words>3013</Words>
  <Characters>18983</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Janine P</cp:lastModifiedBy>
  <cp:revision>15</cp:revision>
  <cp:lastPrinted>2018-02-01T20:59:00Z</cp:lastPrinted>
  <dcterms:created xsi:type="dcterms:W3CDTF">2018-02-01T18:12:00Z</dcterms:created>
  <dcterms:modified xsi:type="dcterms:W3CDTF">2018-02-01T21:00:00Z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