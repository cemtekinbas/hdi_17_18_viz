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EndPr/>
      <w:sdtContent>
        <w:p w:rsidR="00C85468" w:rsidRDefault="00737987">
          <w:r>
            <w:rPr>
              <w:noProof/>
            </w:rPr>
            <w:drawing>
              <wp:anchor distT="0" distB="0" distL="114300" distR="114300" simplePos="0" relativeHeight="251660288" behindDoc="1" locked="0" layoutInCell="1" allowOverlap="1" wp14:anchorId="1665A5F9">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5468" w:rsidRDefault="00C85468"/>
        <w:p w:rsidR="00C85468" w:rsidRDefault="00737987">
          <w:r>
            <w:rPr>
              <w:noProof/>
            </w:rPr>
            <mc:AlternateContent>
              <mc:Choice Requires="wps">
                <w:drawing>
                  <wp:anchor distT="0" distB="0" distL="114300" distR="114300" simplePos="0" relativeHeight="251659264" behindDoc="0" locked="0" layoutInCell="1" allowOverlap="0">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rsidR="00361B04" w:rsidRDefault="002E20D1">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4C06CC">
                                      <w:t>Interaktives Museum</w:t>
                                    </w:r>
                                  </w:sdtContent>
                                </w:sdt>
                              </w:p>
                              <w:p w:rsidR="004C06CC" w:rsidRDefault="004C06CC" w:rsidP="00737987">
                                <w:pPr>
                                  <w:pStyle w:val="Untertitel"/>
                                  <w:spacing w:line="240" w:lineRule="auto"/>
                                  <w:rPr>
                                    <w:sz w:val="44"/>
                                  </w:rPr>
                                </w:pPr>
                                <w:r>
                                  <w:rPr>
                                    <w:sz w:val="44"/>
                                  </w:rPr>
                                  <w:t>Durchstöbern sie die austellung nach ihren interessen.</w:t>
                                </w:r>
                              </w:p>
                              <w:p w:rsidR="00361B04" w:rsidRPr="00062F93" w:rsidRDefault="00361B04">
                                <w:pPr>
                                  <w:pStyle w:val="Exposee"/>
                                </w:pPr>
                              </w:p>
                              <w:p w:rsidR="00361B04" w:rsidRPr="00062F93" w:rsidRDefault="00361B04">
                                <w:pPr>
                                  <w:pStyle w:val="Exposee"/>
                                </w:pPr>
                              </w:p>
                              <w:p w:rsidR="00361B04" w:rsidRPr="00976F29" w:rsidRDefault="00361B04" w:rsidP="00E5468C">
                                <w:pPr>
                                  <w:pStyle w:val="Exposee"/>
                                  <w:spacing w:before="0" w:line="276" w:lineRule="auto"/>
                                </w:pPr>
                                <w:r w:rsidRPr="00976F29">
                                  <w:t>Hochschule Mannheim</w:t>
                                </w:r>
                              </w:p>
                              <w:p w:rsidR="00361B04" w:rsidRPr="00976F29" w:rsidRDefault="00361B04" w:rsidP="00E5468C">
                                <w:pPr>
                                  <w:pStyle w:val="Exposee"/>
                                  <w:spacing w:before="0" w:line="276" w:lineRule="auto"/>
                                </w:pPr>
                                <w:r w:rsidRPr="00976F29">
                                  <w:t>Human Data Interaction WS 2017/2018</w:t>
                                </w:r>
                              </w:p>
                              <w:p w:rsidR="00361B04" w:rsidRDefault="00361B04" w:rsidP="00E5468C">
                                <w:pPr>
                                  <w:pStyle w:val="Exposee"/>
                                  <w:spacing w:before="0" w:line="276" w:lineRule="auto"/>
                                </w:pPr>
                                <w:r w:rsidRPr="00E5468C">
                                  <w:t>Prof Kirstin Kohler, Prof. D</w:t>
                                </w:r>
                                <w:r>
                                  <w:t>r. Till Nagel</w:t>
                                </w:r>
                              </w:p>
                              <w:p w:rsidR="00361B04" w:rsidRDefault="00361B04" w:rsidP="00E5468C">
                                <w:pPr>
                                  <w:pStyle w:val="Exposee"/>
                                  <w:spacing w:before="0" w:line="276" w:lineRule="auto"/>
                                </w:pPr>
                              </w:p>
                              <w:p w:rsidR="00361B04" w:rsidRPr="00E5468C" w:rsidRDefault="00361B04"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rsidR="00361B04" w:rsidRDefault="002E20D1">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4C06CC">
                                <w:t>Interaktives Museum</w:t>
                              </w:r>
                            </w:sdtContent>
                          </w:sdt>
                        </w:p>
                        <w:p w:rsidR="004C06CC" w:rsidRDefault="004C06CC" w:rsidP="00737987">
                          <w:pPr>
                            <w:pStyle w:val="Untertitel"/>
                            <w:spacing w:line="240" w:lineRule="auto"/>
                            <w:rPr>
                              <w:sz w:val="44"/>
                            </w:rPr>
                          </w:pPr>
                          <w:r>
                            <w:rPr>
                              <w:sz w:val="44"/>
                            </w:rPr>
                            <w:t>Durchstöbern sie die austellung nach ihren interessen.</w:t>
                          </w:r>
                        </w:p>
                        <w:p w:rsidR="00361B04" w:rsidRPr="00062F93" w:rsidRDefault="00361B04">
                          <w:pPr>
                            <w:pStyle w:val="Exposee"/>
                          </w:pPr>
                        </w:p>
                        <w:p w:rsidR="00361B04" w:rsidRPr="00062F93" w:rsidRDefault="00361B04">
                          <w:pPr>
                            <w:pStyle w:val="Exposee"/>
                          </w:pPr>
                        </w:p>
                        <w:p w:rsidR="00361B04" w:rsidRPr="00976F29" w:rsidRDefault="00361B04" w:rsidP="00E5468C">
                          <w:pPr>
                            <w:pStyle w:val="Exposee"/>
                            <w:spacing w:before="0" w:line="276" w:lineRule="auto"/>
                          </w:pPr>
                          <w:r w:rsidRPr="00976F29">
                            <w:t>Hochschule Mannheim</w:t>
                          </w:r>
                        </w:p>
                        <w:p w:rsidR="00361B04" w:rsidRPr="00976F29" w:rsidRDefault="00361B04" w:rsidP="00E5468C">
                          <w:pPr>
                            <w:pStyle w:val="Exposee"/>
                            <w:spacing w:before="0" w:line="276" w:lineRule="auto"/>
                          </w:pPr>
                          <w:r w:rsidRPr="00976F29">
                            <w:t>Human Data Interaction WS 2017/2018</w:t>
                          </w:r>
                        </w:p>
                        <w:p w:rsidR="00361B04" w:rsidRDefault="00361B04" w:rsidP="00E5468C">
                          <w:pPr>
                            <w:pStyle w:val="Exposee"/>
                            <w:spacing w:before="0" w:line="276" w:lineRule="auto"/>
                          </w:pPr>
                          <w:r w:rsidRPr="00E5468C">
                            <w:t>Prof Kirstin Kohler, Prof. D</w:t>
                          </w:r>
                          <w:r>
                            <w:t>r. Till Nagel</w:t>
                          </w:r>
                        </w:p>
                        <w:p w:rsidR="00361B04" w:rsidRDefault="00361B04" w:rsidP="00E5468C">
                          <w:pPr>
                            <w:pStyle w:val="Exposee"/>
                            <w:spacing w:before="0" w:line="276" w:lineRule="auto"/>
                          </w:pPr>
                        </w:p>
                        <w:p w:rsidR="00361B04" w:rsidRPr="00E5468C" w:rsidRDefault="00361B04"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txbxContent>
                    </v:textbox>
                    <w10:wrap anchorx="margin" anchory="page"/>
                  </v:shape>
                </w:pict>
              </mc:Fallback>
            </mc:AlternateContent>
          </w:r>
          <w:r w:rsidR="00C85468">
            <w:br w:type="page"/>
          </w:r>
        </w:p>
      </w:sdtContent>
    </w:sdt>
    <w:p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rPr>
          <w:sz w:val="24"/>
        </w:rPr>
        <w:id w:val="1715071657"/>
        <w:docPartObj>
          <w:docPartGallery w:val="Table of Contents"/>
          <w:docPartUnique/>
        </w:docPartObj>
      </w:sdtPr>
      <w:sdtEndPr>
        <w:rPr>
          <w:b/>
          <w:bCs/>
        </w:rPr>
      </w:sdtEndPr>
      <w:sdtContent>
        <w:p w:rsidR="00F80D67" w:rsidRDefault="00F80D67">
          <w:pPr>
            <w:pStyle w:val="Inhaltsverzeichnisberschrift"/>
          </w:pPr>
          <w:r>
            <w:t>Inhalt</w:t>
          </w:r>
        </w:p>
        <w:p w:rsidR="003D591A"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4837332" w:history="1">
            <w:r w:rsidR="003D591A" w:rsidRPr="00F979ED">
              <w:rPr>
                <w:rStyle w:val="Hyperlink"/>
                <w:noProof/>
              </w:rPr>
              <w:t>Abstract</w:t>
            </w:r>
            <w:r w:rsidR="003D591A">
              <w:rPr>
                <w:noProof/>
                <w:webHidden/>
              </w:rPr>
              <w:tab/>
            </w:r>
            <w:r w:rsidR="003D591A">
              <w:rPr>
                <w:noProof/>
                <w:webHidden/>
              </w:rPr>
              <w:fldChar w:fldCharType="begin"/>
            </w:r>
            <w:r w:rsidR="003D591A">
              <w:rPr>
                <w:noProof/>
                <w:webHidden/>
              </w:rPr>
              <w:instrText xml:space="preserve"> PAGEREF _Toc504837332 \h </w:instrText>
            </w:r>
            <w:r w:rsidR="003D591A">
              <w:rPr>
                <w:noProof/>
                <w:webHidden/>
              </w:rPr>
            </w:r>
            <w:r w:rsidR="003D591A">
              <w:rPr>
                <w:noProof/>
                <w:webHidden/>
              </w:rPr>
              <w:fldChar w:fldCharType="separate"/>
            </w:r>
            <w:r w:rsidR="003D591A">
              <w:rPr>
                <w:noProof/>
                <w:webHidden/>
              </w:rPr>
              <w:t>2</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33" w:history="1">
            <w:r w:rsidR="003D591A" w:rsidRPr="00F979ED">
              <w:rPr>
                <w:rStyle w:val="Hyperlink"/>
                <w:noProof/>
              </w:rPr>
              <w:t>1.</w:t>
            </w:r>
            <w:r w:rsidR="003D591A">
              <w:rPr>
                <w:rFonts w:asciiTheme="minorHAnsi" w:eastAsiaTheme="minorEastAsia" w:hAnsiTheme="minorHAnsi"/>
                <w:noProof/>
                <w:kern w:val="0"/>
                <w:sz w:val="22"/>
                <w:szCs w:val="22"/>
              </w:rPr>
              <w:tab/>
            </w:r>
            <w:r w:rsidR="003D591A" w:rsidRPr="00F979ED">
              <w:rPr>
                <w:rStyle w:val="Hyperlink"/>
                <w:noProof/>
              </w:rPr>
              <w:t>Motivation und Ziele der Datenvisualisierung</w:t>
            </w:r>
            <w:r w:rsidR="003D591A">
              <w:rPr>
                <w:noProof/>
                <w:webHidden/>
              </w:rPr>
              <w:tab/>
            </w:r>
            <w:r w:rsidR="003D591A">
              <w:rPr>
                <w:noProof/>
                <w:webHidden/>
              </w:rPr>
              <w:fldChar w:fldCharType="begin"/>
            </w:r>
            <w:r w:rsidR="003D591A">
              <w:rPr>
                <w:noProof/>
                <w:webHidden/>
              </w:rPr>
              <w:instrText xml:space="preserve"> PAGEREF _Toc504837333 \h </w:instrText>
            </w:r>
            <w:r w:rsidR="003D591A">
              <w:rPr>
                <w:noProof/>
                <w:webHidden/>
              </w:rPr>
            </w:r>
            <w:r w:rsidR="003D591A">
              <w:rPr>
                <w:noProof/>
                <w:webHidden/>
              </w:rPr>
              <w:fldChar w:fldCharType="separate"/>
            </w:r>
            <w:r w:rsidR="003D591A">
              <w:rPr>
                <w:noProof/>
                <w:webHidden/>
              </w:rPr>
              <w:t>3</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34" w:history="1">
            <w:r w:rsidR="003D591A" w:rsidRPr="00F979ED">
              <w:rPr>
                <w:rStyle w:val="Hyperlink"/>
                <w:noProof/>
              </w:rPr>
              <w:t>1.1.</w:t>
            </w:r>
            <w:r w:rsidR="003D591A">
              <w:rPr>
                <w:rFonts w:asciiTheme="minorHAnsi" w:eastAsiaTheme="minorEastAsia" w:hAnsiTheme="minorHAnsi"/>
                <w:noProof/>
                <w:kern w:val="0"/>
                <w:sz w:val="22"/>
                <w:szCs w:val="22"/>
              </w:rPr>
              <w:tab/>
            </w:r>
            <w:r w:rsidR="003D591A" w:rsidRPr="00F979ED">
              <w:rPr>
                <w:rStyle w:val="Hyperlink"/>
                <w:noProof/>
              </w:rPr>
              <w:t>Motivation und Hintergrund</w:t>
            </w:r>
            <w:r w:rsidR="003D591A">
              <w:rPr>
                <w:noProof/>
                <w:webHidden/>
              </w:rPr>
              <w:tab/>
            </w:r>
            <w:r w:rsidR="003D591A">
              <w:rPr>
                <w:noProof/>
                <w:webHidden/>
              </w:rPr>
              <w:fldChar w:fldCharType="begin"/>
            </w:r>
            <w:r w:rsidR="003D591A">
              <w:rPr>
                <w:noProof/>
                <w:webHidden/>
              </w:rPr>
              <w:instrText xml:space="preserve"> PAGEREF _Toc504837334 \h </w:instrText>
            </w:r>
            <w:r w:rsidR="003D591A">
              <w:rPr>
                <w:noProof/>
                <w:webHidden/>
              </w:rPr>
            </w:r>
            <w:r w:rsidR="003D591A">
              <w:rPr>
                <w:noProof/>
                <w:webHidden/>
              </w:rPr>
              <w:fldChar w:fldCharType="separate"/>
            </w:r>
            <w:r w:rsidR="003D591A">
              <w:rPr>
                <w:noProof/>
                <w:webHidden/>
              </w:rPr>
              <w:t>3</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35" w:history="1">
            <w:r w:rsidR="003D591A" w:rsidRPr="00F979ED">
              <w:rPr>
                <w:rStyle w:val="Hyperlink"/>
                <w:noProof/>
              </w:rPr>
              <w:t>1.2.</w:t>
            </w:r>
            <w:r w:rsidR="003D591A">
              <w:rPr>
                <w:rFonts w:asciiTheme="minorHAnsi" w:eastAsiaTheme="minorEastAsia" w:hAnsiTheme="minorHAnsi"/>
                <w:noProof/>
                <w:kern w:val="0"/>
                <w:sz w:val="22"/>
                <w:szCs w:val="22"/>
              </w:rPr>
              <w:tab/>
            </w:r>
            <w:r w:rsidR="003D591A" w:rsidRPr="00F979ED">
              <w:rPr>
                <w:rStyle w:val="Hyperlink"/>
                <w:noProof/>
              </w:rPr>
              <w:t>Repräsentation der Zielgruppe durch die Persona</w:t>
            </w:r>
            <w:r w:rsidR="003D591A">
              <w:rPr>
                <w:noProof/>
                <w:webHidden/>
              </w:rPr>
              <w:tab/>
            </w:r>
            <w:r w:rsidR="003D591A">
              <w:rPr>
                <w:noProof/>
                <w:webHidden/>
              </w:rPr>
              <w:fldChar w:fldCharType="begin"/>
            </w:r>
            <w:r w:rsidR="003D591A">
              <w:rPr>
                <w:noProof/>
                <w:webHidden/>
              </w:rPr>
              <w:instrText xml:space="preserve"> PAGEREF _Toc504837335 \h </w:instrText>
            </w:r>
            <w:r w:rsidR="003D591A">
              <w:rPr>
                <w:noProof/>
                <w:webHidden/>
              </w:rPr>
            </w:r>
            <w:r w:rsidR="003D591A">
              <w:rPr>
                <w:noProof/>
                <w:webHidden/>
              </w:rPr>
              <w:fldChar w:fldCharType="separate"/>
            </w:r>
            <w:r w:rsidR="003D591A">
              <w:rPr>
                <w:noProof/>
                <w:webHidden/>
              </w:rPr>
              <w:t>3</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36" w:history="1">
            <w:r w:rsidR="003D591A" w:rsidRPr="00F979ED">
              <w:rPr>
                <w:rStyle w:val="Hyperlink"/>
                <w:noProof/>
              </w:rPr>
              <w:t>1.3.</w:t>
            </w:r>
            <w:r w:rsidR="003D591A">
              <w:rPr>
                <w:rFonts w:asciiTheme="minorHAnsi" w:eastAsiaTheme="minorEastAsia" w:hAnsiTheme="minorHAnsi"/>
                <w:noProof/>
                <w:kern w:val="0"/>
                <w:sz w:val="22"/>
                <w:szCs w:val="22"/>
              </w:rPr>
              <w:tab/>
            </w:r>
            <w:r w:rsidR="003D591A" w:rsidRPr="00F979ED">
              <w:rPr>
                <w:rStyle w:val="Hyperlink"/>
                <w:noProof/>
              </w:rPr>
              <w:t>Anwendungsziele der Datenvisualisierung</w:t>
            </w:r>
            <w:r w:rsidR="003D591A">
              <w:rPr>
                <w:noProof/>
                <w:webHidden/>
              </w:rPr>
              <w:tab/>
            </w:r>
            <w:r w:rsidR="003D591A">
              <w:rPr>
                <w:noProof/>
                <w:webHidden/>
              </w:rPr>
              <w:fldChar w:fldCharType="begin"/>
            </w:r>
            <w:r w:rsidR="003D591A">
              <w:rPr>
                <w:noProof/>
                <w:webHidden/>
              </w:rPr>
              <w:instrText xml:space="preserve"> PAGEREF _Toc504837336 \h </w:instrText>
            </w:r>
            <w:r w:rsidR="003D591A">
              <w:rPr>
                <w:noProof/>
                <w:webHidden/>
              </w:rPr>
            </w:r>
            <w:r w:rsidR="003D591A">
              <w:rPr>
                <w:noProof/>
                <w:webHidden/>
              </w:rPr>
              <w:fldChar w:fldCharType="separate"/>
            </w:r>
            <w:r w:rsidR="003D591A">
              <w:rPr>
                <w:noProof/>
                <w:webHidden/>
              </w:rPr>
              <w:t>4</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37" w:history="1">
            <w:r w:rsidR="003D591A" w:rsidRPr="00F979ED">
              <w:rPr>
                <w:rStyle w:val="Hyperlink"/>
                <w:noProof/>
              </w:rPr>
              <w:t>2.</w:t>
            </w:r>
            <w:r w:rsidR="003D591A">
              <w:rPr>
                <w:rFonts w:asciiTheme="minorHAnsi" w:eastAsiaTheme="minorEastAsia" w:hAnsiTheme="minorHAnsi"/>
                <w:noProof/>
                <w:kern w:val="0"/>
                <w:sz w:val="22"/>
                <w:szCs w:val="22"/>
              </w:rPr>
              <w:tab/>
            </w:r>
            <w:r w:rsidR="003D591A" w:rsidRPr="00F979ED">
              <w:rPr>
                <w:rStyle w:val="Hyperlink"/>
                <w:noProof/>
              </w:rPr>
              <w:t>Datenexploration der Datenvisualisierung</w:t>
            </w:r>
            <w:r w:rsidR="003D591A">
              <w:rPr>
                <w:noProof/>
                <w:webHidden/>
              </w:rPr>
              <w:tab/>
            </w:r>
            <w:r w:rsidR="003D591A">
              <w:rPr>
                <w:noProof/>
                <w:webHidden/>
              </w:rPr>
              <w:fldChar w:fldCharType="begin"/>
            </w:r>
            <w:r w:rsidR="003D591A">
              <w:rPr>
                <w:noProof/>
                <w:webHidden/>
              </w:rPr>
              <w:instrText xml:space="preserve"> PAGEREF _Toc504837337 \h </w:instrText>
            </w:r>
            <w:r w:rsidR="003D591A">
              <w:rPr>
                <w:noProof/>
                <w:webHidden/>
              </w:rPr>
            </w:r>
            <w:r w:rsidR="003D591A">
              <w:rPr>
                <w:noProof/>
                <w:webHidden/>
              </w:rPr>
              <w:fldChar w:fldCharType="separate"/>
            </w:r>
            <w:r w:rsidR="003D591A">
              <w:rPr>
                <w:noProof/>
                <w:webHidden/>
              </w:rPr>
              <w:t>5</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38" w:history="1">
            <w:r w:rsidR="003D591A" w:rsidRPr="00F979ED">
              <w:rPr>
                <w:rStyle w:val="Hyperlink"/>
                <w:noProof/>
              </w:rPr>
              <w:t>3.</w:t>
            </w:r>
            <w:r w:rsidR="003D591A">
              <w:rPr>
                <w:rFonts w:asciiTheme="minorHAnsi" w:eastAsiaTheme="minorEastAsia" w:hAnsiTheme="minorHAnsi"/>
                <w:noProof/>
                <w:kern w:val="0"/>
                <w:sz w:val="22"/>
                <w:szCs w:val="22"/>
              </w:rPr>
              <w:tab/>
            </w:r>
            <w:r w:rsidR="003D591A" w:rsidRPr="00F979ED">
              <w:rPr>
                <w:rStyle w:val="Hyperlink"/>
                <w:noProof/>
              </w:rPr>
              <w:t>Iterationsschritte des Konzepts</w:t>
            </w:r>
            <w:r w:rsidR="003D591A">
              <w:rPr>
                <w:noProof/>
                <w:webHidden/>
              </w:rPr>
              <w:tab/>
            </w:r>
            <w:r w:rsidR="003D591A">
              <w:rPr>
                <w:noProof/>
                <w:webHidden/>
              </w:rPr>
              <w:fldChar w:fldCharType="begin"/>
            </w:r>
            <w:r w:rsidR="003D591A">
              <w:rPr>
                <w:noProof/>
                <w:webHidden/>
              </w:rPr>
              <w:instrText xml:space="preserve"> PAGEREF _Toc504837338 \h </w:instrText>
            </w:r>
            <w:r w:rsidR="003D591A">
              <w:rPr>
                <w:noProof/>
                <w:webHidden/>
              </w:rPr>
            </w:r>
            <w:r w:rsidR="003D591A">
              <w:rPr>
                <w:noProof/>
                <w:webHidden/>
              </w:rPr>
              <w:fldChar w:fldCharType="separate"/>
            </w:r>
            <w:r w:rsidR="003D591A">
              <w:rPr>
                <w:noProof/>
                <w:webHidden/>
              </w:rPr>
              <w:t>8</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39" w:history="1">
            <w:r w:rsidR="003D591A" w:rsidRPr="00F979ED">
              <w:rPr>
                <w:rStyle w:val="Hyperlink"/>
                <w:noProof/>
              </w:rPr>
              <w:t>4.</w:t>
            </w:r>
            <w:r w:rsidR="003D591A">
              <w:rPr>
                <w:rFonts w:asciiTheme="minorHAnsi" w:eastAsiaTheme="minorEastAsia" w:hAnsiTheme="minorHAnsi"/>
                <w:noProof/>
                <w:kern w:val="0"/>
                <w:sz w:val="22"/>
                <w:szCs w:val="22"/>
              </w:rPr>
              <w:tab/>
            </w:r>
            <w:r w:rsidR="003D591A" w:rsidRPr="00F979ED">
              <w:rPr>
                <w:rStyle w:val="Hyperlink"/>
                <w:noProof/>
              </w:rPr>
              <w:t>… finalen Konzepts</w:t>
            </w:r>
            <w:r w:rsidR="003D591A">
              <w:rPr>
                <w:noProof/>
                <w:webHidden/>
              </w:rPr>
              <w:tab/>
            </w:r>
            <w:r w:rsidR="003D591A">
              <w:rPr>
                <w:noProof/>
                <w:webHidden/>
              </w:rPr>
              <w:fldChar w:fldCharType="begin"/>
            </w:r>
            <w:r w:rsidR="003D591A">
              <w:rPr>
                <w:noProof/>
                <w:webHidden/>
              </w:rPr>
              <w:instrText xml:space="preserve"> PAGEREF _Toc504837339 \h </w:instrText>
            </w:r>
            <w:r w:rsidR="003D591A">
              <w:rPr>
                <w:noProof/>
                <w:webHidden/>
              </w:rPr>
            </w:r>
            <w:r w:rsidR="003D591A">
              <w:rPr>
                <w:noProof/>
                <w:webHidden/>
              </w:rPr>
              <w:fldChar w:fldCharType="separate"/>
            </w:r>
            <w:r w:rsidR="003D591A">
              <w:rPr>
                <w:noProof/>
                <w:webHidden/>
              </w:rPr>
              <w:t>11</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0" w:history="1">
            <w:r w:rsidR="003D591A" w:rsidRPr="00F979ED">
              <w:rPr>
                <w:rStyle w:val="Hyperlink"/>
                <w:noProof/>
              </w:rPr>
              <w:t>4.1.</w:t>
            </w:r>
            <w:r w:rsidR="003D591A">
              <w:rPr>
                <w:rFonts w:asciiTheme="minorHAnsi" w:eastAsiaTheme="minorEastAsia" w:hAnsiTheme="minorHAnsi"/>
                <w:noProof/>
                <w:kern w:val="0"/>
                <w:sz w:val="22"/>
                <w:szCs w:val="22"/>
              </w:rPr>
              <w:tab/>
            </w:r>
            <w:r w:rsidR="003D591A" w:rsidRPr="00F979ED">
              <w:rPr>
                <w:rStyle w:val="Hyperlink"/>
                <w:noProof/>
              </w:rPr>
              <w:t>Darstellung des finalen Konzepts</w:t>
            </w:r>
            <w:r w:rsidR="003D591A">
              <w:rPr>
                <w:noProof/>
                <w:webHidden/>
              </w:rPr>
              <w:tab/>
            </w:r>
            <w:r w:rsidR="003D591A">
              <w:rPr>
                <w:noProof/>
                <w:webHidden/>
              </w:rPr>
              <w:fldChar w:fldCharType="begin"/>
            </w:r>
            <w:r w:rsidR="003D591A">
              <w:rPr>
                <w:noProof/>
                <w:webHidden/>
              </w:rPr>
              <w:instrText xml:space="preserve"> PAGEREF _Toc504837340 \h </w:instrText>
            </w:r>
            <w:r w:rsidR="003D591A">
              <w:rPr>
                <w:noProof/>
                <w:webHidden/>
              </w:rPr>
            </w:r>
            <w:r w:rsidR="003D591A">
              <w:rPr>
                <w:noProof/>
                <w:webHidden/>
              </w:rPr>
              <w:fldChar w:fldCharType="separate"/>
            </w:r>
            <w:r w:rsidR="003D591A">
              <w:rPr>
                <w:noProof/>
                <w:webHidden/>
              </w:rPr>
              <w:t>11</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1" w:history="1">
            <w:r w:rsidR="003D591A" w:rsidRPr="00F979ED">
              <w:rPr>
                <w:rStyle w:val="Hyperlink"/>
                <w:noProof/>
              </w:rPr>
              <w:t>4.2.</w:t>
            </w:r>
            <w:r w:rsidR="003D591A">
              <w:rPr>
                <w:rFonts w:asciiTheme="minorHAnsi" w:eastAsiaTheme="minorEastAsia" w:hAnsiTheme="minorHAnsi"/>
                <w:noProof/>
                <w:kern w:val="0"/>
                <w:sz w:val="22"/>
                <w:szCs w:val="22"/>
              </w:rPr>
              <w:tab/>
            </w:r>
            <w:r w:rsidR="003D591A" w:rsidRPr="00F979ED">
              <w:rPr>
                <w:rStyle w:val="Hyperlink"/>
                <w:noProof/>
              </w:rPr>
              <w:t>Gestaltungsentscheidungen</w:t>
            </w:r>
            <w:r w:rsidR="003D591A">
              <w:rPr>
                <w:noProof/>
                <w:webHidden/>
              </w:rPr>
              <w:tab/>
            </w:r>
            <w:r w:rsidR="003D591A">
              <w:rPr>
                <w:noProof/>
                <w:webHidden/>
              </w:rPr>
              <w:fldChar w:fldCharType="begin"/>
            </w:r>
            <w:r w:rsidR="003D591A">
              <w:rPr>
                <w:noProof/>
                <w:webHidden/>
              </w:rPr>
              <w:instrText xml:space="preserve"> PAGEREF _Toc504837341 \h </w:instrText>
            </w:r>
            <w:r w:rsidR="003D591A">
              <w:rPr>
                <w:noProof/>
                <w:webHidden/>
              </w:rPr>
            </w:r>
            <w:r w:rsidR="003D591A">
              <w:rPr>
                <w:noProof/>
                <w:webHidden/>
              </w:rPr>
              <w:fldChar w:fldCharType="separate"/>
            </w:r>
            <w:r w:rsidR="003D591A">
              <w:rPr>
                <w:noProof/>
                <w:webHidden/>
              </w:rPr>
              <w:t>14</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2" w:history="1">
            <w:r w:rsidR="003D591A" w:rsidRPr="00F979ED">
              <w:rPr>
                <w:rStyle w:val="Hyperlink"/>
                <w:noProof/>
              </w:rPr>
              <w:t>4.3.</w:t>
            </w:r>
            <w:r w:rsidR="003D591A">
              <w:rPr>
                <w:rFonts w:asciiTheme="minorHAnsi" w:eastAsiaTheme="minorEastAsia" w:hAnsiTheme="minorHAnsi"/>
                <w:noProof/>
                <w:kern w:val="0"/>
                <w:sz w:val="22"/>
                <w:szCs w:val="22"/>
              </w:rPr>
              <w:tab/>
            </w:r>
            <w:r w:rsidR="003D591A" w:rsidRPr="00F979ED">
              <w:rPr>
                <w:rStyle w:val="Hyperlink"/>
                <w:noProof/>
              </w:rPr>
              <w:t>Erweiterungsmöglichkeiten des Konzepts</w:t>
            </w:r>
            <w:r w:rsidR="003D591A">
              <w:rPr>
                <w:noProof/>
                <w:webHidden/>
              </w:rPr>
              <w:tab/>
            </w:r>
            <w:r w:rsidR="003D591A">
              <w:rPr>
                <w:noProof/>
                <w:webHidden/>
              </w:rPr>
              <w:fldChar w:fldCharType="begin"/>
            </w:r>
            <w:r w:rsidR="003D591A">
              <w:rPr>
                <w:noProof/>
                <w:webHidden/>
              </w:rPr>
              <w:instrText xml:space="preserve"> PAGEREF _Toc504837342 \h </w:instrText>
            </w:r>
            <w:r w:rsidR="003D591A">
              <w:rPr>
                <w:noProof/>
                <w:webHidden/>
              </w:rPr>
            </w:r>
            <w:r w:rsidR="003D591A">
              <w:rPr>
                <w:noProof/>
                <w:webHidden/>
              </w:rPr>
              <w:fldChar w:fldCharType="separate"/>
            </w:r>
            <w:r w:rsidR="003D591A">
              <w:rPr>
                <w:noProof/>
                <w:webHidden/>
              </w:rPr>
              <w:t>14</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43" w:history="1">
            <w:r w:rsidR="003D591A" w:rsidRPr="00F979ED">
              <w:rPr>
                <w:rStyle w:val="Hyperlink"/>
                <w:noProof/>
              </w:rPr>
              <w:t>5.</w:t>
            </w:r>
            <w:r w:rsidR="003D591A">
              <w:rPr>
                <w:rFonts w:asciiTheme="minorHAnsi" w:eastAsiaTheme="minorEastAsia" w:hAnsiTheme="minorHAnsi"/>
                <w:noProof/>
                <w:kern w:val="0"/>
                <w:sz w:val="22"/>
                <w:szCs w:val="22"/>
              </w:rPr>
              <w:tab/>
            </w:r>
            <w:r w:rsidR="003D591A" w:rsidRPr="00F979ED">
              <w:rPr>
                <w:rStyle w:val="Hyperlink"/>
                <w:noProof/>
              </w:rPr>
              <w:t>… umgesetzten Prototyps</w:t>
            </w:r>
            <w:r w:rsidR="003D591A">
              <w:rPr>
                <w:noProof/>
                <w:webHidden/>
              </w:rPr>
              <w:tab/>
            </w:r>
            <w:r w:rsidR="003D591A">
              <w:rPr>
                <w:noProof/>
                <w:webHidden/>
              </w:rPr>
              <w:fldChar w:fldCharType="begin"/>
            </w:r>
            <w:r w:rsidR="003D591A">
              <w:rPr>
                <w:noProof/>
                <w:webHidden/>
              </w:rPr>
              <w:instrText xml:space="preserve"> PAGEREF _Toc504837343 \h </w:instrText>
            </w:r>
            <w:r w:rsidR="003D591A">
              <w:rPr>
                <w:noProof/>
                <w:webHidden/>
              </w:rPr>
            </w:r>
            <w:r w:rsidR="003D591A">
              <w:rPr>
                <w:noProof/>
                <w:webHidden/>
              </w:rPr>
              <w:fldChar w:fldCharType="separate"/>
            </w:r>
            <w:r w:rsidR="003D591A">
              <w:rPr>
                <w:noProof/>
                <w:webHidden/>
              </w:rPr>
              <w:t>16</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4" w:history="1">
            <w:r w:rsidR="003D591A" w:rsidRPr="00F979ED">
              <w:rPr>
                <w:rStyle w:val="Hyperlink"/>
                <w:noProof/>
              </w:rPr>
              <w:t>5.1.</w:t>
            </w:r>
            <w:r w:rsidR="003D591A">
              <w:rPr>
                <w:rFonts w:asciiTheme="minorHAnsi" w:eastAsiaTheme="minorEastAsia" w:hAnsiTheme="minorHAnsi"/>
                <w:noProof/>
                <w:kern w:val="0"/>
                <w:sz w:val="22"/>
                <w:szCs w:val="22"/>
              </w:rPr>
              <w:tab/>
            </w:r>
            <w:r w:rsidR="003D591A" w:rsidRPr="00F979ED">
              <w:rPr>
                <w:rStyle w:val="Hyperlink"/>
                <w:noProof/>
              </w:rPr>
              <w:t>Vorgehen der Implementierung ???</w:t>
            </w:r>
            <w:r w:rsidR="003D591A">
              <w:rPr>
                <w:noProof/>
                <w:webHidden/>
              </w:rPr>
              <w:tab/>
            </w:r>
            <w:r w:rsidR="003D591A">
              <w:rPr>
                <w:noProof/>
                <w:webHidden/>
              </w:rPr>
              <w:fldChar w:fldCharType="begin"/>
            </w:r>
            <w:r w:rsidR="003D591A">
              <w:rPr>
                <w:noProof/>
                <w:webHidden/>
              </w:rPr>
              <w:instrText xml:space="preserve"> PAGEREF _Toc504837344 \h </w:instrText>
            </w:r>
            <w:r w:rsidR="003D591A">
              <w:rPr>
                <w:noProof/>
                <w:webHidden/>
              </w:rPr>
            </w:r>
            <w:r w:rsidR="003D591A">
              <w:rPr>
                <w:noProof/>
                <w:webHidden/>
              </w:rPr>
              <w:fldChar w:fldCharType="separate"/>
            </w:r>
            <w:r w:rsidR="003D591A">
              <w:rPr>
                <w:noProof/>
                <w:webHidden/>
              </w:rPr>
              <w:t>16</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5" w:history="1">
            <w:r w:rsidR="003D591A" w:rsidRPr="00F979ED">
              <w:rPr>
                <w:rStyle w:val="Hyperlink"/>
                <w:noProof/>
              </w:rPr>
              <w:t>5.2.</w:t>
            </w:r>
            <w:r w:rsidR="003D591A">
              <w:rPr>
                <w:rFonts w:asciiTheme="minorHAnsi" w:eastAsiaTheme="minorEastAsia" w:hAnsiTheme="minorHAnsi"/>
                <w:noProof/>
                <w:kern w:val="0"/>
                <w:sz w:val="22"/>
                <w:szCs w:val="22"/>
              </w:rPr>
              <w:tab/>
            </w:r>
            <w:r w:rsidR="003D591A" w:rsidRPr="00F979ED">
              <w:rPr>
                <w:rStyle w:val="Hyperlink"/>
                <w:noProof/>
              </w:rPr>
              <w:t>Präsentation des umgesetzten Prototyps</w:t>
            </w:r>
            <w:r w:rsidR="003D591A">
              <w:rPr>
                <w:noProof/>
                <w:webHidden/>
              </w:rPr>
              <w:tab/>
            </w:r>
            <w:r w:rsidR="003D591A">
              <w:rPr>
                <w:noProof/>
                <w:webHidden/>
              </w:rPr>
              <w:fldChar w:fldCharType="begin"/>
            </w:r>
            <w:r w:rsidR="003D591A">
              <w:rPr>
                <w:noProof/>
                <w:webHidden/>
              </w:rPr>
              <w:instrText xml:space="preserve"> PAGEREF _Toc504837345 \h </w:instrText>
            </w:r>
            <w:r w:rsidR="003D591A">
              <w:rPr>
                <w:noProof/>
                <w:webHidden/>
              </w:rPr>
            </w:r>
            <w:r w:rsidR="003D591A">
              <w:rPr>
                <w:noProof/>
                <w:webHidden/>
              </w:rPr>
              <w:fldChar w:fldCharType="separate"/>
            </w:r>
            <w:r w:rsidR="003D591A">
              <w:rPr>
                <w:noProof/>
                <w:webHidden/>
              </w:rPr>
              <w:t>16</w:t>
            </w:r>
            <w:r w:rsidR="003D591A">
              <w:rPr>
                <w:noProof/>
                <w:webHidden/>
              </w:rPr>
              <w:fldChar w:fldCharType="end"/>
            </w:r>
          </w:hyperlink>
        </w:p>
        <w:p w:rsidR="003D591A" w:rsidRDefault="002E20D1">
          <w:pPr>
            <w:pStyle w:val="Verzeichnis2"/>
            <w:tabs>
              <w:tab w:val="left" w:pos="880"/>
              <w:tab w:val="right" w:leader="dot" w:pos="8873"/>
            </w:tabs>
            <w:rPr>
              <w:rFonts w:asciiTheme="minorHAnsi" w:eastAsiaTheme="minorEastAsia" w:hAnsiTheme="minorHAnsi"/>
              <w:noProof/>
              <w:kern w:val="0"/>
              <w:sz w:val="22"/>
              <w:szCs w:val="22"/>
            </w:rPr>
          </w:pPr>
          <w:hyperlink w:anchor="_Toc504837346" w:history="1">
            <w:r w:rsidR="003D591A" w:rsidRPr="00F979ED">
              <w:rPr>
                <w:rStyle w:val="Hyperlink"/>
                <w:noProof/>
              </w:rPr>
              <w:t>5.3.</w:t>
            </w:r>
            <w:r w:rsidR="003D591A">
              <w:rPr>
                <w:rFonts w:asciiTheme="minorHAnsi" w:eastAsiaTheme="minorEastAsia" w:hAnsiTheme="minorHAnsi"/>
                <w:noProof/>
                <w:kern w:val="0"/>
                <w:sz w:val="22"/>
                <w:szCs w:val="22"/>
              </w:rPr>
              <w:tab/>
            </w:r>
            <w:r w:rsidR="003D591A" w:rsidRPr="00F979ED">
              <w:rPr>
                <w:rStyle w:val="Hyperlink"/>
                <w:noProof/>
              </w:rPr>
              <w:t>Einbettung des Prototyps im Konzept</w:t>
            </w:r>
            <w:r w:rsidR="003D591A">
              <w:rPr>
                <w:noProof/>
                <w:webHidden/>
              </w:rPr>
              <w:tab/>
            </w:r>
            <w:r w:rsidR="003D591A">
              <w:rPr>
                <w:noProof/>
                <w:webHidden/>
              </w:rPr>
              <w:fldChar w:fldCharType="begin"/>
            </w:r>
            <w:r w:rsidR="003D591A">
              <w:rPr>
                <w:noProof/>
                <w:webHidden/>
              </w:rPr>
              <w:instrText xml:space="preserve"> PAGEREF _Toc504837346 \h </w:instrText>
            </w:r>
            <w:r w:rsidR="003D591A">
              <w:rPr>
                <w:noProof/>
                <w:webHidden/>
              </w:rPr>
            </w:r>
            <w:r w:rsidR="003D591A">
              <w:rPr>
                <w:noProof/>
                <w:webHidden/>
              </w:rPr>
              <w:fldChar w:fldCharType="separate"/>
            </w:r>
            <w:r w:rsidR="003D591A">
              <w:rPr>
                <w:noProof/>
                <w:webHidden/>
              </w:rPr>
              <w:t>17</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47" w:history="1">
            <w:r w:rsidR="003D591A" w:rsidRPr="00F979ED">
              <w:rPr>
                <w:rStyle w:val="Hyperlink"/>
                <w:noProof/>
              </w:rPr>
              <w:t>6.</w:t>
            </w:r>
            <w:r w:rsidR="003D591A">
              <w:rPr>
                <w:rFonts w:asciiTheme="minorHAnsi" w:eastAsiaTheme="minorEastAsia" w:hAnsiTheme="minorHAnsi"/>
                <w:noProof/>
                <w:kern w:val="0"/>
                <w:sz w:val="22"/>
                <w:szCs w:val="22"/>
              </w:rPr>
              <w:tab/>
            </w:r>
            <w:r w:rsidR="003D591A" w:rsidRPr="00F979ED">
              <w:rPr>
                <w:rStyle w:val="Hyperlink"/>
                <w:noProof/>
              </w:rPr>
              <w:t>Fazit und Reflexion</w:t>
            </w:r>
            <w:r w:rsidR="003D591A">
              <w:rPr>
                <w:noProof/>
                <w:webHidden/>
              </w:rPr>
              <w:tab/>
            </w:r>
            <w:r w:rsidR="003D591A">
              <w:rPr>
                <w:noProof/>
                <w:webHidden/>
              </w:rPr>
              <w:fldChar w:fldCharType="begin"/>
            </w:r>
            <w:r w:rsidR="003D591A">
              <w:rPr>
                <w:noProof/>
                <w:webHidden/>
              </w:rPr>
              <w:instrText xml:space="preserve"> PAGEREF _Toc504837347 \h </w:instrText>
            </w:r>
            <w:r w:rsidR="003D591A">
              <w:rPr>
                <w:noProof/>
                <w:webHidden/>
              </w:rPr>
            </w:r>
            <w:r w:rsidR="003D591A">
              <w:rPr>
                <w:noProof/>
                <w:webHidden/>
              </w:rPr>
              <w:fldChar w:fldCharType="separate"/>
            </w:r>
            <w:r w:rsidR="003D591A">
              <w:rPr>
                <w:noProof/>
                <w:webHidden/>
              </w:rPr>
              <w:t>18</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48" w:history="1">
            <w:r w:rsidR="003D591A" w:rsidRPr="00F979ED">
              <w:rPr>
                <w:rStyle w:val="Hyperlink"/>
                <w:noProof/>
              </w:rPr>
              <w:t>7.</w:t>
            </w:r>
            <w:r w:rsidR="003D591A">
              <w:rPr>
                <w:rFonts w:asciiTheme="minorHAnsi" w:eastAsiaTheme="minorEastAsia" w:hAnsiTheme="minorHAnsi"/>
                <w:noProof/>
                <w:kern w:val="0"/>
                <w:sz w:val="22"/>
                <w:szCs w:val="22"/>
              </w:rPr>
              <w:tab/>
            </w:r>
            <w:r w:rsidR="003D591A" w:rsidRPr="00F979ED">
              <w:rPr>
                <w:rStyle w:val="Hyperlink"/>
                <w:noProof/>
              </w:rPr>
              <w:t>Kontaktinformationen</w:t>
            </w:r>
            <w:r w:rsidR="003D591A">
              <w:rPr>
                <w:noProof/>
                <w:webHidden/>
              </w:rPr>
              <w:tab/>
            </w:r>
            <w:r w:rsidR="003D591A">
              <w:rPr>
                <w:noProof/>
                <w:webHidden/>
              </w:rPr>
              <w:fldChar w:fldCharType="begin"/>
            </w:r>
            <w:r w:rsidR="003D591A">
              <w:rPr>
                <w:noProof/>
                <w:webHidden/>
              </w:rPr>
              <w:instrText xml:space="preserve"> PAGEREF _Toc504837348 \h </w:instrText>
            </w:r>
            <w:r w:rsidR="003D591A">
              <w:rPr>
                <w:noProof/>
                <w:webHidden/>
              </w:rPr>
            </w:r>
            <w:r w:rsidR="003D591A">
              <w:rPr>
                <w:noProof/>
                <w:webHidden/>
              </w:rPr>
              <w:fldChar w:fldCharType="separate"/>
            </w:r>
            <w:r w:rsidR="003D591A">
              <w:rPr>
                <w:noProof/>
                <w:webHidden/>
              </w:rPr>
              <w:t>19</w:t>
            </w:r>
            <w:r w:rsidR="003D591A">
              <w:rPr>
                <w:noProof/>
                <w:webHidden/>
              </w:rPr>
              <w:fldChar w:fldCharType="end"/>
            </w:r>
          </w:hyperlink>
        </w:p>
        <w:p w:rsidR="003D591A" w:rsidRDefault="002E20D1">
          <w:pPr>
            <w:pStyle w:val="Verzeichnis1"/>
            <w:tabs>
              <w:tab w:val="left" w:pos="440"/>
              <w:tab w:val="right" w:leader="dot" w:pos="8873"/>
            </w:tabs>
            <w:rPr>
              <w:rFonts w:asciiTheme="minorHAnsi" w:eastAsiaTheme="minorEastAsia" w:hAnsiTheme="minorHAnsi"/>
              <w:noProof/>
              <w:kern w:val="0"/>
              <w:sz w:val="22"/>
              <w:szCs w:val="22"/>
            </w:rPr>
          </w:pPr>
          <w:hyperlink w:anchor="_Toc504837349" w:history="1">
            <w:r w:rsidR="003D591A" w:rsidRPr="00F979ED">
              <w:rPr>
                <w:rStyle w:val="Hyperlink"/>
                <w:noProof/>
              </w:rPr>
              <w:t>8.</w:t>
            </w:r>
            <w:r w:rsidR="003D591A">
              <w:rPr>
                <w:rFonts w:asciiTheme="minorHAnsi" w:eastAsiaTheme="minorEastAsia" w:hAnsiTheme="minorHAnsi"/>
                <w:noProof/>
                <w:kern w:val="0"/>
                <w:sz w:val="22"/>
                <w:szCs w:val="22"/>
              </w:rPr>
              <w:tab/>
            </w:r>
            <w:r w:rsidR="003D591A" w:rsidRPr="00F979ED">
              <w:rPr>
                <w:rStyle w:val="Hyperlink"/>
                <w:noProof/>
              </w:rPr>
              <w:t>Abbildungsverzeichnis</w:t>
            </w:r>
            <w:r w:rsidR="003D591A">
              <w:rPr>
                <w:noProof/>
                <w:webHidden/>
              </w:rPr>
              <w:tab/>
            </w:r>
            <w:r w:rsidR="003D591A">
              <w:rPr>
                <w:noProof/>
                <w:webHidden/>
              </w:rPr>
              <w:fldChar w:fldCharType="begin"/>
            </w:r>
            <w:r w:rsidR="003D591A">
              <w:rPr>
                <w:noProof/>
                <w:webHidden/>
              </w:rPr>
              <w:instrText xml:space="preserve"> PAGEREF _Toc504837349 \h </w:instrText>
            </w:r>
            <w:r w:rsidR="003D591A">
              <w:rPr>
                <w:noProof/>
                <w:webHidden/>
              </w:rPr>
            </w:r>
            <w:r w:rsidR="003D591A">
              <w:rPr>
                <w:noProof/>
                <w:webHidden/>
              </w:rPr>
              <w:fldChar w:fldCharType="separate"/>
            </w:r>
            <w:r w:rsidR="003D591A">
              <w:rPr>
                <w:noProof/>
                <w:webHidden/>
              </w:rPr>
              <w:t>20</w:t>
            </w:r>
            <w:r w:rsidR="003D591A">
              <w:rPr>
                <w:noProof/>
                <w:webHidden/>
              </w:rPr>
              <w:fldChar w:fldCharType="end"/>
            </w:r>
          </w:hyperlink>
        </w:p>
        <w:p w:rsidR="00F80D67" w:rsidRDefault="00F80D67">
          <w:r>
            <w:rPr>
              <w:b/>
              <w:bCs/>
            </w:rPr>
            <w:fldChar w:fldCharType="end"/>
          </w:r>
        </w:p>
      </w:sdtContent>
    </w:sdt>
    <w:p w:rsidR="005425A3" w:rsidRDefault="005425A3" w:rsidP="005425A3">
      <w:pPr>
        <w:pStyle w:val="berschrift1"/>
      </w:pPr>
      <w:bookmarkStart w:id="1" w:name="_Toc504837332"/>
      <w:r>
        <w:lastRenderedPageBreak/>
        <w:t>Abstract</w:t>
      </w:r>
      <w:bookmarkEnd w:id="1"/>
    </w:p>
    <w:p w:rsidR="005425A3" w:rsidRDefault="005425A3" w:rsidP="005425A3">
      <w:pPr>
        <w:spacing w:line="276" w:lineRule="auto"/>
      </w:pPr>
      <w:r>
        <w:t>Das Projekt „</w:t>
      </w:r>
      <w:r w:rsidR="008C2331">
        <w:t>Interaktives Museum</w:t>
      </w:r>
      <w:r>
        <w:t>“ basiert auf der Digitalisierung der Objekte des Museums für Kunst und Gewerbe in Hamburg. Besucherinnen und Besucher</w:t>
      </w:r>
      <w:r w:rsidR="00173010">
        <w:rPr>
          <w:rStyle w:val="Funotenzeichen"/>
        </w:rPr>
        <w:footnoteReference w:id="1"/>
      </w:r>
      <w:r>
        <w:t xml:space="preserve"> erhalten </w:t>
      </w:r>
      <w:r w:rsidR="008C2331">
        <w:t>eine Übersicht der Darstellungen</w:t>
      </w:r>
      <w:r w:rsidR="00E41A41">
        <w:t xml:space="preserve"> (auch Ikonographie)</w:t>
      </w:r>
      <w:r w:rsidR="008C2331">
        <w:t xml:space="preserve">, die im Museum vertreten sind. Ausgehend davon haben Besucher die Möglichkeit hier interaktiv </w:t>
      </w:r>
      <w:r>
        <w:t xml:space="preserve">Bilder der </w:t>
      </w:r>
      <w:r w:rsidR="00173010">
        <w:t>Artefakte</w:t>
      </w:r>
      <w:r w:rsidR="008C2331">
        <w:t xml:space="preserve"> Ihres Interessens zu betrachten und in einer Favoritenleiste zu speichern, um die Original Artefakte der eigenen Auswahl und weitere später im Museum zu erleben. Dazu gibt es die Möglichkeit </w:t>
      </w:r>
      <w:r w:rsidR="00173010">
        <w:t>persönliche</w:t>
      </w:r>
      <w:r>
        <w:t xml:space="preserve"> Favoriten </w:t>
      </w:r>
      <w:r w:rsidR="00173010">
        <w:t xml:space="preserve">inklusive </w:t>
      </w:r>
      <w:r w:rsidR="008C2331">
        <w:t xml:space="preserve">dessen </w:t>
      </w:r>
      <w:r w:rsidR="00173010">
        <w:t>Position auszudrucken</w:t>
      </w:r>
      <w:r w:rsidR="008C2331">
        <w:t>.</w:t>
      </w:r>
    </w:p>
    <w:p w:rsidR="005425A3" w:rsidRDefault="00E1388B" w:rsidP="005425A3">
      <w:pPr>
        <w:spacing w:line="276" w:lineRule="auto"/>
      </w:pPr>
      <w:r>
        <w:rPr>
          <w:noProof/>
        </w:rPr>
        <mc:AlternateContent>
          <mc:Choice Requires="wps">
            <w:drawing>
              <wp:anchor distT="0" distB="0" distL="114300" distR="114300" simplePos="0" relativeHeight="251669504" behindDoc="1" locked="0" layoutInCell="1" allowOverlap="1" wp14:anchorId="3CA83C2E" wp14:editId="1D198349">
                <wp:simplePos x="0" y="0"/>
                <wp:positionH relativeFrom="column">
                  <wp:posOffset>0</wp:posOffset>
                </wp:positionH>
                <wp:positionV relativeFrom="paragraph">
                  <wp:posOffset>3725545</wp:posOffset>
                </wp:positionV>
                <wp:extent cx="5586730" cy="635"/>
                <wp:effectExtent l="0" t="0" r="0" b="0"/>
                <wp:wrapTight wrapText="bothSides">
                  <wp:wrapPolygon edited="0">
                    <wp:start x="0" y="0"/>
                    <wp:lineTo x="0" y="21600"/>
                    <wp:lineTo x="21600" y="21600"/>
                    <wp:lineTo x="2160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rsidR="00E1388B" w:rsidRPr="00636FCF" w:rsidRDefault="00E1388B" w:rsidP="00E1388B">
                            <w:pPr>
                              <w:pStyle w:val="Beschriftung"/>
                              <w:rPr>
                                <w:noProof/>
                                <w:sz w:val="24"/>
                              </w:rPr>
                            </w:pPr>
                            <w:bookmarkStart w:id="2" w:name="_Toc504832282"/>
                            <w:r>
                              <w:t xml:space="preserve">Abbildung </w:t>
                            </w:r>
                            <w:fldSimple w:instr=" SEQ Abbildung \* ARABIC ">
                              <w:r w:rsidR="009D50AB">
                                <w:rPr>
                                  <w:noProof/>
                                </w:rPr>
                                <w:t>1</w:t>
                              </w:r>
                            </w:fldSimple>
                            <w:r>
                              <w:t xml:space="preserve"> - Key Visual</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83C2E" id="Textfeld 34" o:spid="_x0000_s1027" type="#_x0000_t202" style="position:absolute;left:0;text-align:left;margin-left:0;margin-top:293.35pt;width:439.9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" stroked="f">
                <v:textbox style="mso-fit-shape-to-text:t" inset="0,0,0,0">
                  <w:txbxContent>
                    <w:p w:rsidR="00E1388B" w:rsidRPr="00636FCF" w:rsidRDefault="00E1388B" w:rsidP="00E1388B">
                      <w:pPr>
                        <w:pStyle w:val="Beschriftung"/>
                        <w:rPr>
                          <w:noProof/>
                          <w:sz w:val="24"/>
                        </w:rPr>
                      </w:pPr>
                      <w:bookmarkStart w:id="3" w:name="_Toc504832282"/>
                      <w:r>
                        <w:t xml:space="preserve">Abbildung </w:t>
                      </w:r>
                      <w:fldSimple w:instr=" SEQ Abbildung \* ARABIC ">
                        <w:r w:rsidR="009D50AB">
                          <w:rPr>
                            <w:noProof/>
                          </w:rPr>
                          <w:t>1</w:t>
                        </w:r>
                      </w:fldSimple>
                      <w:r>
                        <w:t xml:space="preserve"> - Key Visual</w:t>
                      </w:r>
                      <w:bookmarkEnd w:id="3"/>
                    </w:p>
                  </w:txbxContent>
                </v:textbox>
                <w10:wrap type="tight"/>
              </v:shape>
            </w:pict>
          </mc:Fallback>
        </mc:AlternateContent>
      </w:r>
      <w:r w:rsidR="005425A3">
        <w:rPr>
          <w:noProof/>
        </w:rPr>
        <w:drawing>
          <wp:anchor distT="0" distB="0" distL="114300" distR="114300" simplePos="0" relativeHeight="251662336" behindDoc="1" locked="0" layoutInCell="1" allowOverlap="1" wp14:anchorId="08D6A7EE" wp14:editId="2DF50F3B">
            <wp:simplePos x="0" y="0"/>
            <wp:positionH relativeFrom="margin">
              <wp:align>left</wp:align>
            </wp:positionH>
            <wp:positionV relativeFrom="paragraph">
              <wp:posOffset>290055</wp:posOffset>
            </wp:positionV>
            <wp:extent cx="5586730" cy="3378835"/>
            <wp:effectExtent l="0" t="0" r="0" b="0"/>
            <wp:wrapTight wrapText="bothSides">
              <wp:wrapPolygon edited="0">
                <wp:start x="0" y="0"/>
                <wp:lineTo x="0" y="21434"/>
                <wp:lineTo x="21507" y="21434"/>
                <wp:lineTo x="21507"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rsidRPr="009B11D7">
        <w:rPr>
          <w:highlight w:val="yellow"/>
        </w:rPr>
        <w:t>(Wörter zählen</w:t>
      </w:r>
      <w:r w:rsidR="008C2331">
        <w:rPr>
          <w:highlight w:val="yellow"/>
        </w:rPr>
        <w:t>, nur 50-100</w:t>
      </w:r>
      <w:r w:rsidR="005425A3" w:rsidRPr="009B11D7">
        <w:rPr>
          <w:highlight w:val="yellow"/>
        </w:rPr>
        <w:t>)</w:t>
      </w:r>
    </w:p>
    <w:p w:rsidR="005425A3" w:rsidRDefault="005425A3" w:rsidP="005425A3"/>
    <w:p w:rsidR="005425A3" w:rsidRPr="005425A3" w:rsidRDefault="005425A3" w:rsidP="005425A3"/>
    <w:p w:rsidR="005425A3" w:rsidRDefault="005425A3">
      <w:pPr>
        <w:rPr>
          <w:sz w:val="36"/>
        </w:rPr>
      </w:pPr>
      <w:r>
        <w:br w:type="page"/>
      </w:r>
    </w:p>
    <w:p w:rsidR="00F248E8" w:rsidRDefault="00AF292A" w:rsidP="00AF292A">
      <w:pPr>
        <w:pStyle w:val="berschrift1"/>
        <w:numPr>
          <w:ilvl w:val="0"/>
          <w:numId w:val="24"/>
        </w:numPr>
      </w:pPr>
      <w:bookmarkStart w:id="4" w:name="_Toc504837333"/>
      <w:r>
        <w:lastRenderedPageBreak/>
        <w:t>Motivation und Ziele der Datenvisualisierung</w:t>
      </w:r>
      <w:bookmarkEnd w:id="0"/>
      <w:bookmarkEnd w:id="4"/>
    </w:p>
    <w:p w:rsidR="00AF292A" w:rsidRDefault="00AF292A" w:rsidP="005425A3">
      <w:pPr>
        <w:pStyle w:val="berschrift2"/>
        <w:numPr>
          <w:ilvl w:val="1"/>
          <w:numId w:val="24"/>
        </w:numPr>
        <w:ind w:left="426"/>
      </w:pPr>
      <w:bookmarkStart w:id="5" w:name="_Toc504837334"/>
      <w:r>
        <w:t>Motivation und Hintergrund</w:t>
      </w:r>
      <w:bookmarkEnd w:id="5"/>
    </w:p>
    <w:p w:rsidR="005425A3" w:rsidRDefault="005425A3" w:rsidP="005425A3">
      <w:r>
        <w:t xml:space="preserve">Ziel des Projekts ist eine Steigerung des Nutzererlebnisses im Museum. Nutzer/innen sollen eine ansprechende, angenehme und zufriedenstellende Darstellung der Sammlungsdaten erhalten. Dafür ist </w:t>
      </w:r>
      <w:r w:rsidR="008C2331">
        <w:t xml:space="preserve">eine </w:t>
      </w:r>
      <w:r>
        <w:t>neuartige interaktive Visualisierung der Weg.</w:t>
      </w:r>
    </w:p>
    <w:p w:rsidR="005425A3" w:rsidRDefault="005425A3" w:rsidP="005425A3">
      <w:pPr>
        <w:spacing w:line="276" w:lineRule="auto"/>
      </w:pPr>
      <w:r>
        <w:t>Wer keine Begeisterung für Kunst hat empfindet einen Museumsbesuch schnell als langweilig. Das stupide Betrachten der Objekte ist nicht für alle spannend. Das Projekt „</w:t>
      </w:r>
      <w:r w:rsidR="008C2331">
        <w:t>Interaktives Museum</w:t>
      </w:r>
      <w:r>
        <w:t>“ zielt darauf ab, auch weniger begeisterte Besucher des Museums für die Ausstellung zu begeistern. Dies erfolgt durch ein gezieltes Leiten zu persönlich favorisie</w:t>
      </w:r>
      <w:r w:rsidR="008C2331">
        <w:t>rten Objekten, die die Besucher</w:t>
      </w:r>
      <w:r>
        <w:t xml:space="preserve"> auf dem Surface Hub interaktiv auswählen.</w:t>
      </w:r>
    </w:p>
    <w:p w:rsidR="005425A3" w:rsidRDefault="005425A3" w:rsidP="005425A3">
      <w:pPr>
        <w:spacing w:line="276" w:lineRule="auto"/>
      </w:pPr>
      <w:r>
        <w:t xml:space="preserve">Anstatt zwischen Menschen durch das Museum zu drängen und alle Objekte zu betrachten, erhält der Besucher auf dem Surface Hub eine Übersicht der Darstellungen sowie deren repräsentierten Bilder. </w:t>
      </w:r>
    </w:p>
    <w:p w:rsidR="005425A3" w:rsidRDefault="005425A3" w:rsidP="005425A3">
      <w:pPr>
        <w:spacing w:line="276" w:lineRule="auto"/>
      </w:pPr>
      <w:r>
        <w:t xml:space="preserve">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w:t>
      </w:r>
      <w:r w:rsidR="006A3828">
        <w:t>Darstellungen</w:t>
      </w:r>
      <w:r>
        <w:t xml:space="preserve"> auf Grund ihrer kleinen Schriftgröße außer Acht geraten, findet ein monatlicher </w:t>
      </w:r>
      <w:proofErr w:type="spellStart"/>
      <w:r>
        <w:t>Reset</w:t>
      </w:r>
      <w:proofErr w:type="spellEnd"/>
      <w:r>
        <w:t xml:space="preserve"> der Daten statt.</w:t>
      </w:r>
    </w:p>
    <w:p w:rsidR="005425A3" w:rsidRPr="005425A3" w:rsidRDefault="005425A3" w:rsidP="005425A3"/>
    <w:p w:rsidR="00AF292A" w:rsidRDefault="00AF292A" w:rsidP="005425A3">
      <w:pPr>
        <w:pStyle w:val="berschrift2"/>
        <w:numPr>
          <w:ilvl w:val="1"/>
          <w:numId w:val="24"/>
        </w:numPr>
        <w:ind w:left="426"/>
      </w:pPr>
      <w:bookmarkStart w:id="6" w:name="_Toc504837335"/>
      <w:r>
        <w:t>Repräsentation der Zielgruppe</w:t>
      </w:r>
      <w:r w:rsidR="006A3828">
        <w:t xml:space="preserve"> durch die Persona</w:t>
      </w:r>
      <w:bookmarkEnd w:id="6"/>
    </w:p>
    <w:p w:rsidR="005425A3" w:rsidRPr="00FC6017" w:rsidRDefault="005425A3" w:rsidP="005425A3">
      <w:pPr>
        <w:spacing w:line="276" w:lineRule="auto"/>
        <w:rPr>
          <w:b/>
        </w:rPr>
      </w:pPr>
      <w:r>
        <w:rPr>
          <w:noProof/>
        </w:rPr>
        <mc:AlternateContent>
          <mc:Choice Requires="wps">
            <w:drawing>
              <wp:anchor distT="0" distB="0" distL="114300" distR="114300" simplePos="0" relativeHeight="251667456" behindDoc="1" locked="0" layoutInCell="1" allowOverlap="1" wp14:anchorId="3A8F5292" wp14:editId="275F8541">
                <wp:simplePos x="0" y="0"/>
                <wp:positionH relativeFrom="margin">
                  <wp:align>right</wp:align>
                </wp:positionH>
                <wp:positionV relativeFrom="paragraph">
                  <wp:posOffset>194999</wp:posOffset>
                </wp:positionV>
                <wp:extent cx="2579342" cy="723331"/>
                <wp:effectExtent l="0" t="0" r="12065" b="1968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61B04" w:rsidRPr="006A3828" w:rsidRDefault="00361B04"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rsidR="00361B04" w:rsidRPr="006A3828" w:rsidRDefault="00361B04"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A8F5292" id="Rectangle 58" o:spid="_x0000_s1028" style="position:absolute;left:0;text-align:left;margin-left:151.9pt;margin-top:15.35pt;width:203.1pt;height:56.9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" fillcolor="#a5300f [3204]" strokecolor="#511707 [1604]" strokeweight="2pt">
                <v:textbox>
                  <w:txbxContent>
                    <w:p w:rsidR="00361B04" w:rsidRPr="006A3828" w:rsidRDefault="00361B04"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rsidR="00361B04" w:rsidRPr="006A3828" w:rsidRDefault="00361B04"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rsidR="005425A3" w:rsidRDefault="005425A3" w:rsidP="005425A3">
      <w:pPr>
        <w:spacing w:after="0" w:line="240" w:lineRule="auto"/>
      </w:pPr>
      <w:r>
        <w:t>Alter: 28 Jahre</w:t>
      </w:r>
    </w:p>
    <w:p w:rsidR="005425A3" w:rsidRDefault="005425A3" w:rsidP="005425A3">
      <w:pPr>
        <w:spacing w:after="0" w:line="240" w:lineRule="auto"/>
      </w:pPr>
      <w:r>
        <w:t>Beruf: Student</w:t>
      </w:r>
    </w:p>
    <w:p w:rsidR="005425A3" w:rsidRDefault="005425A3" w:rsidP="005425A3">
      <w:pPr>
        <w:spacing w:after="0" w:line="240" w:lineRule="auto"/>
      </w:pPr>
      <w:r>
        <w:t>Status: Ledig</w:t>
      </w:r>
    </w:p>
    <w:p w:rsidR="005425A3" w:rsidRDefault="005425A3" w:rsidP="005425A3">
      <w:pPr>
        <w:spacing w:line="240" w:lineRule="auto"/>
      </w:pPr>
      <w:r>
        <w:t>Wohnort: Stuttgart</w:t>
      </w:r>
    </w:p>
    <w:p w:rsidR="005425A3" w:rsidRDefault="005425A3" w:rsidP="005425A3">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rsidR="005425A3" w:rsidRDefault="005425A3" w:rsidP="005425A3">
      <w:pPr>
        <w:spacing w:line="276" w:lineRule="auto"/>
        <w:ind w:left="708"/>
      </w:pPr>
      <w:r w:rsidRPr="00FC6017">
        <w:rPr>
          <w:i/>
        </w:rPr>
        <w:lastRenderedPageBreak/>
        <w:t xml:space="preserve">„Das stupide Betrachten </w:t>
      </w:r>
      <w:r>
        <w:rPr>
          <w:i/>
        </w:rPr>
        <w:t>von Sachen im Museum langweilt mich schnell. Da habe ich lieber etwas, an dem ich selber etwas machen kann. Also warte ich lieber draußen auf meine Freunde und beschäftige mich mit meinem Handy.“</w:t>
      </w:r>
    </w:p>
    <w:p w:rsidR="005425A3" w:rsidRDefault="005425A3" w:rsidP="005425A3">
      <w:pPr>
        <w:spacing w:line="276" w:lineRule="auto"/>
      </w:pPr>
      <w:r>
        <w:t xml:space="preserve">Maximilian Müller repräsentiert einen Großteil der Nutzergruppe, die die Anwendung später verwenden. Durch die Anwendung kann man sich gezielt Objekte raussuchen, die einen interessieren und sich auf diese fokussieren. Da das ganze an einem </w:t>
      </w:r>
      <w:proofErr w:type="spellStart"/>
      <w:r>
        <w:t>Multitouch</w:t>
      </w:r>
      <w:proofErr w:type="spellEnd"/>
      <w:r>
        <w:t>-Gerät passiert, lohnt es sich eher die Begriffe durchzuklicken und sich die Objekte im Überblick anzuschauen.</w:t>
      </w:r>
    </w:p>
    <w:p w:rsidR="005425A3" w:rsidRDefault="005425A3" w:rsidP="005425A3"/>
    <w:p w:rsidR="00AF292A" w:rsidRDefault="00AF292A" w:rsidP="005425A3">
      <w:pPr>
        <w:pStyle w:val="berschrift2"/>
        <w:numPr>
          <w:ilvl w:val="1"/>
          <w:numId w:val="24"/>
        </w:numPr>
        <w:ind w:left="426"/>
      </w:pPr>
      <w:bookmarkStart w:id="7" w:name="_Toc504837336"/>
      <w:r>
        <w:t>An</w:t>
      </w:r>
      <w:r w:rsidR="005425A3">
        <w:t>w</w:t>
      </w:r>
      <w:r>
        <w:t>endungsziele der Datenvisualisierung</w:t>
      </w:r>
      <w:bookmarkEnd w:id="7"/>
    </w:p>
    <w:p w:rsidR="006A3828" w:rsidRDefault="006A3828" w:rsidP="006A3828">
      <w:r>
        <w:t xml:space="preserve">Das Projekt hat neben dem Fokus, Besucher gezielt durch das Museum zu leiten, weitere Ziele. </w:t>
      </w:r>
    </w:p>
    <w:p w:rsidR="006A3828" w:rsidRDefault="005425A3" w:rsidP="006A3828">
      <w:pPr>
        <w:pStyle w:val="Listennummer"/>
      </w:pPr>
      <w:r w:rsidRPr="005643E3">
        <w:t>Besucher</w:t>
      </w:r>
      <w:r w:rsidR="006A3828">
        <w:t xml:space="preserve"> erhalten </w:t>
      </w:r>
      <w:r w:rsidRPr="005643E3">
        <w:t xml:space="preserve">einen Überblick der </w:t>
      </w:r>
      <w:r w:rsidR="006A3828">
        <w:t xml:space="preserve">Darstellungen und </w:t>
      </w:r>
      <w:r w:rsidRPr="005643E3">
        <w:t>Artefakte</w:t>
      </w:r>
      <w:r w:rsidR="006A3828">
        <w:t>.</w:t>
      </w:r>
    </w:p>
    <w:p w:rsidR="006A3828" w:rsidRDefault="006A3828" w:rsidP="006A3828">
      <w:pPr>
        <w:pStyle w:val="Listennummer"/>
      </w:pPr>
      <w:r>
        <w:t>Anhand der Auswahl der</w:t>
      </w:r>
      <w:r w:rsidR="005425A3" w:rsidRPr="005643E3">
        <w:t xml:space="preserve"> Darstellung</w:t>
      </w:r>
      <w:r>
        <w:t>/en werden</w:t>
      </w:r>
      <w:r w:rsidR="005425A3" w:rsidRPr="005643E3">
        <w:t xml:space="preserve"> </w:t>
      </w:r>
      <w:r>
        <w:t>die</w:t>
      </w:r>
      <w:r w:rsidR="005425A3" w:rsidRPr="005643E3">
        <w:t xml:space="preserve"> Artefakte </w:t>
      </w:r>
      <w:r>
        <w:t>gefiltert.</w:t>
      </w:r>
    </w:p>
    <w:p w:rsidR="00AF292A" w:rsidRDefault="006A3828" w:rsidP="00AF292A">
      <w:pPr>
        <w:pStyle w:val="Listennummer"/>
      </w:pPr>
      <w:r>
        <w:t>Um zu verhindern, dass die Vielzahl der Artefakte und Darstellung zu Überforderung führt, findet eine Vergrößerung der Wörter der meist betrachteten Darstellungen statt.</w:t>
      </w:r>
    </w:p>
    <w:p w:rsidR="00AF292A" w:rsidRDefault="00AF292A">
      <w:r>
        <w:br w:type="page"/>
      </w:r>
    </w:p>
    <w:p w:rsidR="00AF292A" w:rsidRDefault="00AF292A" w:rsidP="00AF292A">
      <w:pPr>
        <w:pStyle w:val="berschrift1"/>
        <w:numPr>
          <w:ilvl w:val="0"/>
          <w:numId w:val="24"/>
        </w:numPr>
      </w:pPr>
      <w:bookmarkStart w:id="8" w:name="_Toc504812531"/>
      <w:bookmarkStart w:id="9" w:name="_Toc504837337"/>
      <w:r>
        <w:lastRenderedPageBreak/>
        <w:t>Datenexploration der Datenvisualisierung</w:t>
      </w:r>
      <w:bookmarkEnd w:id="8"/>
      <w:bookmarkEnd w:id="9"/>
    </w:p>
    <w:p w:rsidR="005425A3" w:rsidRDefault="005425A3" w:rsidP="005425A3">
      <w:pPr>
        <w:spacing w:line="276" w:lineRule="auto"/>
      </w:pPr>
      <w:r>
        <w:t xml:space="preserve">Nachdem die vorhandenen Datensätze mit dem Tool </w:t>
      </w:r>
      <w:r w:rsidRPr="00A97373">
        <w:rPr>
          <w:i/>
        </w:rPr>
        <w:t>Tableau</w:t>
      </w:r>
      <w:r>
        <w:t xml:space="preserve"> exploriert wurden, hat sich die Datenauswahl auf das Attribut „Ikonographie“ begrenzt. Dieses Attribut beinhaltet alle beschreibenden Begriffe zu einem Artefakt. Ein Artefakt kann daher mehrere </w:t>
      </w:r>
      <w:r w:rsidR="00E41A41">
        <w:t>Darstellungen</w:t>
      </w:r>
      <w:r>
        <w:t xml:space="preserve"> beinhalten und eine Ikonographie kann für mehrere Artefakte stehen. Insgesamt kommt man hierbei auf 1.970 verschiedene Werte für </w:t>
      </w:r>
      <w:r w:rsidR="00E41A41">
        <w:t>Darstellungen</w:t>
      </w:r>
      <w:r>
        <w:t xml:space="preserve">. Werte, die </w:t>
      </w:r>
      <w:r>
        <w:rPr>
          <w:i/>
        </w:rPr>
        <w:t>Null</w:t>
      </w:r>
      <w:r>
        <w:t xml:space="preserve"> sind oder Duplikate darstellen, wurden hierbei schon entfernt.</w:t>
      </w:r>
    </w:p>
    <w:p w:rsidR="005425A3" w:rsidRDefault="005425A3" w:rsidP="005425A3">
      <w:pPr>
        <w:keepNext/>
        <w:spacing w:line="276" w:lineRule="auto"/>
      </w:pPr>
      <w:r>
        <w:rPr>
          <w:b/>
          <w:noProof/>
        </w:rPr>
        <w:drawing>
          <wp:inline distT="0" distB="0" distL="0" distR="0" wp14:anchorId="4F80264C" wp14:editId="024A17E4">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10" w:name="_Ref504409084"/>
      <w:bookmarkStart w:id="11" w:name="_Toc504413401"/>
      <w:bookmarkStart w:id="12" w:name="_Toc504832283"/>
      <w:r>
        <w:t xml:space="preserve">Abbildung </w:t>
      </w:r>
      <w:fldSimple w:instr=" SEQ Abbildung \* ARABIC ">
        <w:r w:rsidR="009D50AB">
          <w:rPr>
            <w:noProof/>
          </w:rPr>
          <w:t>2</w:t>
        </w:r>
      </w:fldSimple>
      <w:bookmarkEnd w:id="10"/>
      <w:r>
        <w:t xml:space="preserve"> </w:t>
      </w:r>
      <w:r w:rsidR="00E41A41">
        <w:t>–</w:t>
      </w:r>
      <w:r>
        <w:t xml:space="preserve"> </w:t>
      </w:r>
      <w:r w:rsidR="00E41A41">
        <w:t xml:space="preserve">Repräsentation der </w:t>
      </w:r>
      <w:r>
        <w:t>Daten ohne Filter</w:t>
      </w:r>
      <w:bookmarkEnd w:id="11"/>
      <w:r w:rsidR="00E41A41">
        <w:t xml:space="preserve"> als Baumkarte</w:t>
      </w:r>
      <w:r w:rsidR="00E41A41">
        <w:rPr>
          <w:rStyle w:val="Funotenzeichen"/>
        </w:rPr>
        <w:footnoteReference w:id="2"/>
      </w:r>
      <w:bookmarkEnd w:id="12"/>
    </w:p>
    <w:p w:rsidR="005425A3" w:rsidRDefault="005425A3" w:rsidP="005425A3">
      <w:pPr>
        <w:spacing w:line="276" w:lineRule="auto"/>
      </w:pPr>
      <w:r>
        <w:t xml:space="preserve">In </w:t>
      </w:r>
      <w:r>
        <w:fldChar w:fldCharType="begin"/>
      </w:r>
      <w:r>
        <w:instrText xml:space="preserve"> REF _Ref504409084 \h </w:instrText>
      </w:r>
      <w:r>
        <w:fldChar w:fldCharType="separate"/>
      </w:r>
      <w:r w:rsidR="00153D4E">
        <w:t xml:space="preserve">Abbildung </w:t>
      </w:r>
      <w:r w:rsidR="00153D4E">
        <w:rPr>
          <w:noProof/>
        </w:rPr>
        <w:t>2</w:t>
      </w:r>
      <w:r>
        <w:fldChar w:fldCharType="end"/>
      </w:r>
      <w:r>
        <w:t xml:space="preserve"> sind alle </w:t>
      </w:r>
      <w:r w:rsidR="00E41A41">
        <w:t>Darstellungen</w:t>
      </w:r>
      <w:r>
        <w:t xml:space="preserve"> aufgezeigt, die in der Datenmenge enthalten sind. Zu jedem einzelnen Begriff ist die Anzahl der Artefakte hinterlegt. Je größer das Viereck eines Begriffes ist, desto mehr Artefakte befinden sich hinter diesem Begriff. Die maximale Anzahl an Bildern sind 1.853 bei „hist. Gebäude, Örtlichkeit, Straße“. Die kleinste Anzahl abgedeckter Instanzen ist 1.</w:t>
      </w:r>
    </w:p>
    <w:p w:rsidR="005425A3" w:rsidRDefault="005425A3" w:rsidP="005425A3">
      <w:pPr>
        <w:keepNext/>
        <w:spacing w:line="276" w:lineRule="auto"/>
      </w:pPr>
      <w:r>
        <w:rPr>
          <w:b/>
          <w:noProof/>
        </w:rPr>
        <w:lastRenderedPageBreak/>
        <w:drawing>
          <wp:inline distT="0" distB="0" distL="0" distR="0" wp14:anchorId="6F8336FA" wp14:editId="17E11B06">
            <wp:extent cx="5022107" cy="3094069"/>
            <wp:effectExtent l="0" t="0" r="7620" b="0"/>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4">
                      <a:extLst>
                        <a:ext uri="{28A0092B-C50C-407E-A947-70E740481C1C}">
                          <a14:useLocalDpi xmlns:a14="http://schemas.microsoft.com/office/drawing/2010/main" val="0"/>
                        </a:ext>
                      </a:extLst>
                    </a:blip>
                    <a:srcRect l="32029" t="26691" r="16954" b="26074"/>
                    <a:stretch/>
                  </pic:blipFill>
                  <pic:spPr bwMode="auto">
                    <a:xfrm>
                      <a:off x="0" y="0"/>
                      <a:ext cx="5028059" cy="3097736"/>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13" w:name="_Ref504409812"/>
      <w:bookmarkStart w:id="14" w:name="_Toc504413402"/>
      <w:bookmarkStart w:id="15" w:name="_Toc504832284"/>
      <w:r>
        <w:t xml:space="preserve">Abbildung </w:t>
      </w:r>
      <w:fldSimple w:instr=" SEQ Abbildung \* ARABIC ">
        <w:r w:rsidR="009D50AB">
          <w:rPr>
            <w:noProof/>
          </w:rPr>
          <w:t>3</w:t>
        </w:r>
      </w:fldSimple>
      <w:bookmarkEnd w:id="13"/>
      <w:r>
        <w:t xml:space="preserve"> - </w:t>
      </w:r>
      <w:r w:rsidR="00E41A41">
        <w:t xml:space="preserve">Repräsentation der Daten </w:t>
      </w:r>
      <w:r>
        <w:t xml:space="preserve">mit Filter </w:t>
      </w:r>
      <w:bookmarkEnd w:id="14"/>
      <w:r w:rsidR="00E41A41">
        <w:t>als Baumkarte</w:t>
      </w:r>
      <w:bookmarkEnd w:id="15"/>
    </w:p>
    <w:p w:rsidR="005425A3" w:rsidRDefault="005425A3" w:rsidP="005425A3">
      <w:pPr>
        <w:spacing w:line="276" w:lineRule="auto"/>
      </w:pPr>
      <w:r>
        <w:rPr>
          <w:noProof/>
        </w:rPr>
        <mc:AlternateContent>
          <mc:Choice Requires="wps">
            <w:drawing>
              <wp:anchor distT="0" distB="0" distL="114300" distR="114300" simplePos="0" relativeHeight="251665408" behindDoc="1" locked="0" layoutInCell="1" allowOverlap="1" wp14:anchorId="31D66582" wp14:editId="09010C23">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rsidR="00361B04" w:rsidRPr="00DE0359" w:rsidRDefault="00361B04" w:rsidP="005425A3">
                            <w:pPr>
                              <w:pStyle w:val="Beschriftung"/>
                              <w:rPr>
                                <w:noProof/>
                              </w:rPr>
                            </w:pPr>
                            <w:bookmarkStart w:id="16" w:name="_Ref504409614"/>
                            <w:bookmarkStart w:id="17" w:name="_Toc504413403"/>
                            <w:bookmarkStart w:id="18" w:name="_Toc504832285"/>
                            <w:r>
                              <w:t xml:space="preserve">Abbildung </w:t>
                            </w:r>
                            <w:fldSimple w:instr=" SEQ Abbildung \* ARABIC ">
                              <w:r w:rsidR="009D50AB">
                                <w:rPr>
                                  <w:noProof/>
                                </w:rPr>
                                <w:t>4</w:t>
                              </w:r>
                            </w:fldSimple>
                            <w:bookmarkEnd w:id="16"/>
                            <w:r>
                              <w:t xml:space="preserve"> – </w:t>
                            </w:r>
                            <w:bookmarkEnd w:id="17"/>
                            <w:r w:rsidR="00153D4E">
                              <w:t>Platzhalter in</w:t>
                            </w:r>
                            <w:r>
                              <w:t xml:space="preserve"> der Datensammlung</w:t>
                            </w:r>
                            <w:r w:rsidR="00153D4E">
                              <w:t xml:space="preserve"> für fehlende Bilder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6582" id="Textfeld 5" o:spid="_x0000_s1029" type="#_x0000_t202" style="position:absolute;left:0;text-align:left;margin-left:0;margin-top:129.6pt;width:154.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dWkJ5MAIAAGQEAAAOAAAAAAAAAAAAAAAAAC4C&#10;AABkcnMvZTJvRG9jLnhtbFBLAQItABQABgAIAAAAIQAMwzoR3wAAAAgBAAAPAAAAAAAAAAAAAAAA&#10;AIoEAABkcnMvZG93bnJldi54bWxQSwUGAAAAAAQABADzAAAAlgUAAAAA&#10;" stroked="f">
                <v:textbox style="mso-fit-shape-to-text:t" inset="0,0,0,0">
                  <w:txbxContent>
                    <w:p w:rsidR="00361B04" w:rsidRPr="00DE0359" w:rsidRDefault="00361B04" w:rsidP="005425A3">
                      <w:pPr>
                        <w:pStyle w:val="Beschriftung"/>
                        <w:rPr>
                          <w:noProof/>
                        </w:rPr>
                      </w:pPr>
                      <w:bookmarkStart w:id="19" w:name="_Ref504409614"/>
                      <w:bookmarkStart w:id="20" w:name="_Toc504413403"/>
                      <w:bookmarkStart w:id="21" w:name="_Toc504832285"/>
                      <w:r>
                        <w:t xml:space="preserve">Abbildung </w:t>
                      </w:r>
                      <w:fldSimple w:instr=" SEQ Abbildung \* ARABIC ">
                        <w:r w:rsidR="009D50AB">
                          <w:rPr>
                            <w:noProof/>
                          </w:rPr>
                          <w:t>4</w:t>
                        </w:r>
                      </w:fldSimple>
                      <w:bookmarkEnd w:id="19"/>
                      <w:r>
                        <w:t xml:space="preserve"> – </w:t>
                      </w:r>
                      <w:bookmarkEnd w:id="20"/>
                      <w:r w:rsidR="00153D4E">
                        <w:t>Platzhalter in</w:t>
                      </w:r>
                      <w:r>
                        <w:t xml:space="preserve"> der Datensammlung</w:t>
                      </w:r>
                      <w:r w:rsidR="00153D4E">
                        <w:t xml:space="preserve"> für fehlende Bilder</w:t>
                      </w:r>
                      <w:bookmarkEnd w:id="21"/>
                    </w:p>
                  </w:txbxContent>
                </v:textbox>
                <w10:wrap type="tight"/>
              </v:shape>
            </w:pict>
          </mc:Fallback>
        </mc:AlternateContent>
      </w:r>
      <w:r>
        <w:rPr>
          <w:noProof/>
        </w:rPr>
        <w:drawing>
          <wp:anchor distT="0" distB="0" distL="114300" distR="114300" simplePos="0" relativeHeight="251664384" behindDoc="1" locked="0" layoutInCell="1" allowOverlap="1" wp14:anchorId="083B6160" wp14:editId="69135E5D">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w:t>
      </w:r>
      <w:r w:rsidR="00153D4E">
        <w:t>Platzhalter</w:t>
      </w:r>
      <w:r>
        <w:t xml:space="preserve"> haben, entfernt werden. </w:t>
      </w:r>
      <w:r>
        <w:fldChar w:fldCharType="begin"/>
      </w:r>
      <w:r>
        <w:instrText xml:space="preserve"> REF _Ref504409614 \h  \* MERGEFORMAT </w:instrText>
      </w:r>
      <w:r>
        <w:fldChar w:fldCharType="separate"/>
      </w:r>
      <w:r w:rsidR="00153D4E">
        <w:t xml:space="preserve">Abbildung </w:t>
      </w:r>
      <w:r w:rsidR="00153D4E">
        <w:rPr>
          <w:noProof/>
        </w:rPr>
        <w:t>4</w:t>
      </w:r>
      <w:r>
        <w:fldChar w:fldCharType="end"/>
      </w:r>
      <w:r>
        <w:t xml:space="preserve"> zeigt solch einen </w:t>
      </w:r>
      <w:r w:rsidR="00153D4E">
        <w:t>Platzhalter</w:t>
      </w:r>
      <w:r>
        <w:t>. Dieser wird im Datensatz verwendet um anzudeuten, dass zum bisherigen Zeitpunkt noch kein Bild vorhanden ist.</w:t>
      </w:r>
    </w:p>
    <w:p w:rsidR="005425A3" w:rsidRDefault="005425A3" w:rsidP="005425A3">
      <w:pPr>
        <w:spacing w:line="276" w:lineRule="auto"/>
      </w:pPr>
      <w:r>
        <w:t xml:space="preserve">Nachdem diese Objekte aus dem Datensatz gefiltert wurden, bleibt die </w:t>
      </w:r>
      <w:r w:rsidR="00153D4E">
        <w:t>Darstellung</w:t>
      </w:r>
      <w:r>
        <w:t xml:space="preserve"> „hist. Gebäude, Örtlichkeit, Straße“ als maximaler Wert stehen. Hierbei sind noch 1.494 Objekte enthalten, die der Begriff abdeckt. Diese Filterung ist </w:t>
      </w:r>
      <w:r w:rsidR="00153D4E">
        <w:t>in</w:t>
      </w:r>
      <w:r>
        <w:t xml:space="preserve"> </w:t>
      </w:r>
      <w:r>
        <w:fldChar w:fldCharType="begin"/>
      </w:r>
      <w:r>
        <w:instrText xml:space="preserve"> REF _Ref504409812 \h  \* MERGEFORMAT </w:instrText>
      </w:r>
      <w:r>
        <w:fldChar w:fldCharType="separate"/>
      </w:r>
      <w:r w:rsidR="00153D4E">
        <w:t xml:space="preserve">Abbildung </w:t>
      </w:r>
      <w:r w:rsidR="00153D4E">
        <w:rPr>
          <w:noProof/>
        </w:rPr>
        <w:t>3</w:t>
      </w:r>
      <w:r>
        <w:fldChar w:fldCharType="end"/>
      </w:r>
      <w:r w:rsidR="00153D4E" w:rsidRPr="00153D4E">
        <w:t xml:space="preserve"> </w:t>
      </w:r>
      <w:r w:rsidR="00153D4E">
        <w:t>dargestellt</w:t>
      </w:r>
      <w:r>
        <w:t>.</w:t>
      </w:r>
    </w:p>
    <w:p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rsidR="005425A3" w:rsidRDefault="005425A3" w:rsidP="005425A3">
      <w:pPr>
        <w:spacing w:line="276" w:lineRule="auto"/>
      </w:pPr>
      <w:r>
        <w:t xml:space="preserve">Eine erste Überlegung war eine Gruppierung der </w:t>
      </w:r>
      <w:proofErr w:type="spellStart"/>
      <w:r>
        <w:t>Ikonographien</w:t>
      </w:r>
      <w:proofErr w:type="spellEnd"/>
      <w:r>
        <w:t xml:space="preserve">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w:t>
      </w:r>
      <w:r>
        <w:lastRenderedPageBreak/>
        <w:t>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rsidR="005425A3" w:rsidRDefault="005425A3" w:rsidP="005425A3">
      <w:pPr>
        <w:spacing w:line="276" w:lineRule="auto"/>
      </w:pPr>
      <w:r>
        <w:t xml:space="preserve">Somit </w:t>
      </w:r>
      <w:r w:rsidR="00976F29">
        <w:t>konnte ein weiterer Filter ergänzt werden</w:t>
      </w:r>
      <w:r>
        <w:t>.</w:t>
      </w:r>
    </w:p>
    <w:p w:rsidR="005425A3" w:rsidRDefault="005425A3" w:rsidP="00FB683E">
      <w:pPr>
        <w:keepNext/>
        <w:spacing w:line="276" w:lineRule="auto"/>
        <w:jc w:val="left"/>
      </w:pPr>
      <w:r>
        <w:rPr>
          <w:b/>
          <w:noProof/>
        </w:rPr>
        <w:drawing>
          <wp:inline distT="0" distB="0" distL="0" distR="0" wp14:anchorId="2718025C" wp14:editId="5F1F3E77">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22" w:name="_Ref504410376"/>
      <w:bookmarkStart w:id="23" w:name="_Toc504413404"/>
      <w:bookmarkStart w:id="24" w:name="_Toc504832286"/>
      <w:r>
        <w:t xml:space="preserve">Abbildung </w:t>
      </w:r>
      <w:fldSimple w:instr=" SEQ Abbildung \* ARABIC ">
        <w:r w:rsidR="009D50AB">
          <w:rPr>
            <w:noProof/>
          </w:rPr>
          <w:t>5</w:t>
        </w:r>
      </w:fldSimple>
      <w:bookmarkEnd w:id="22"/>
      <w:r>
        <w:t xml:space="preserve"> </w:t>
      </w:r>
      <w:r w:rsidR="00153D4E">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3"/>
      <w:bookmarkEnd w:id="24"/>
    </w:p>
    <w:p w:rsidR="005425A3" w:rsidRDefault="005425A3" w:rsidP="005425A3">
      <w:r>
        <w:t xml:space="preserve">Hierbei wurde </w:t>
      </w:r>
      <w:r w:rsidR="00153D4E">
        <w:t xml:space="preserve">neben der Filterung der Platzhalter auch </w:t>
      </w:r>
      <w:proofErr w:type="spellStart"/>
      <w:r w:rsidR="00153D4E">
        <w:t>Ikonographien</w:t>
      </w:r>
      <w:proofErr w:type="spellEnd"/>
      <w:r w:rsidR="00153D4E">
        <w:t xml:space="preserve"> mit zu großer Anzahl der Bilder gefiltert.</w:t>
      </w:r>
      <w:r>
        <w:t xml:space="preserve"> Als Initialwert wurde das Intervall von 100 bis 200 Bilder genommen. Das Ergebnis der Eingrenzung kann man in </w:t>
      </w:r>
      <w:r>
        <w:fldChar w:fldCharType="begin"/>
      </w:r>
      <w:r>
        <w:instrText xml:space="preserve"> REF _Ref504410376 \h  \* MERGEFORMAT </w:instrText>
      </w:r>
      <w:r>
        <w:fldChar w:fldCharType="separate"/>
      </w:r>
      <w:r w:rsidR="00153D4E">
        <w:t xml:space="preserve">Abbildung </w:t>
      </w:r>
      <w:r w:rsidR="00153D4E">
        <w:rPr>
          <w:noProof/>
        </w:rPr>
        <w:t>5</w:t>
      </w:r>
      <w:r>
        <w:fldChar w:fldCharType="end"/>
      </w:r>
      <w:r>
        <w:t xml:space="preserve"> sehen. Der Datensatz </w:t>
      </w:r>
      <w:r w:rsidR="00153D4E">
        <w:t xml:space="preserve">konnte somit deutlich reduziert </w:t>
      </w:r>
      <w:r>
        <w:t>und besser dargestellt werden.</w:t>
      </w:r>
    </w:p>
    <w:p w:rsidR="005425A3" w:rsidRDefault="005425A3"/>
    <w:p w:rsidR="005425A3" w:rsidRDefault="005425A3"/>
    <w:p w:rsidR="00AF292A" w:rsidRDefault="00AF292A">
      <w:r>
        <w:br w:type="page"/>
      </w:r>
    </w:p>
    <w:p w:rsidR="00AF292A" w:rsidRDefault="00AF292A" w:rsidP="00AF292A">
      <w:pPr>
        <w:pStyle w:val="berschrift1"/>
        <w:numPr>
          <w:ilvl w:val="0"/>
          <w:numId w:val="24"/>
        </w:numPr>
      </w:pPr>
      <w:bookmarkStart w:id="25" w:name="_Toc504812532"/>
      <w:bookmarkStart w:id="26" w:name="_Toc504837338"/>
      <w:r>
        <w:lastRenderedPageBreak/>
        <w:t>Iterationsschritte des Konzepts</w:t>
      </w:r>
      <w:bookmarkEnd w:id="25"/>
      <w:bookmarkEnd w:id="26"/>
    </w:p>
    <w:p w:rsidR="00FB683E" w:rsidRDefault="00153D4E" w:rsidP="00153D4E">
      <w:r>
        <w:t xml:space="preserve">Die Entwicklung des Konzepts entstand in mehreren Iterationsschritten. </w:t>
      </w:r>
    </w:p>
    <w:p w:rsidR="00FB683E" w:rsidRPr="00FB683E" w:rsidRDefault="00FB683E" w:rsidP="00FB683E">
      <w:pPr>
        <w:pStyle w:val="PersonalName"/>
        <w:rPr>
          <w:sz w:val="22"/>
        </w:rPr>
      </w:pPr>
      <w:r>
        <w:rPr>
          <w:sz w:val="22"/>
        </w:rPr>
        <w:t>Prototyp 1</w:t>
      </w:r>
    </w:p>
    <w:p w:rsidR="00153D4E" w:rsidRPr="00153D4E" w:rsidRDefault="00153D4E" w:rsidP="00153D4E">
      <w:r>
        <w:t xml:space="preserve">In der folgenden </w:t>
      </w:r>
      <w:r>
        <w:fldChar w:fldCharType="begin"/>
      </w:r>
      <w:r>
        <w:instrText xml:space="preserve"> REF _Ref504411294 \h </w:instrText>
      </w:r>
      <w:r>
        <w:fldChar w:fldCharType="separate"/>
      </w:r>
      <w:r>
        <w:t xml:space="preserve">Abbildung </w:t>
      </w:r>
      <w:r>
        <w:rPr>
          <w:noProof/>
        </w:rPr>
        <w:t>6</w:t>
      </w:r>
      <w:r>
        <w:fldChar w:fldCharType="end"/>
      </w:r>
      <w:r>
        <w:t xml:space="preserve"> ist die erste Idee zu sehen.</w:t>
      </w:r>
    </w:p>
    <w:p w:rsidR="005425A3" w:rsidRDefault="005425A3" w:rsidP="00FB683E">
      <w:pPr>
        <w:keepNext/>
        <w:spacing w:line="276" w:lineRule="auto"/>
        <w:jc w:val="left"/>
      </w:pPr>
      <w:r w:rsidRPr="00DD0174">
        <w:rPr>
          <w:noProof/>
        </w:rPr>
        <w:drawing>
          <wp:inline distT="0" distB="0" distL="0" distR="0" wp14:anchorId="130C78D6" wp14:editId="608466BB">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rsidR="005425A3" w:rsidRDefault="005425A3" w:rsidP="005425A3">
      <w:pPr>
        <w:pStyle w:val="Beschriftung"/>
      </w:pPr>
      <w:bookmarkStart w:id="27" w:name="_Ref504411294"/>
      <w:bookmarkStart w:id="28" w:name="_Toc504413405"/>
      <w:bookmarkStart w:id="29" w:name="_Toc504832287"/>
      <w:r>
        <w:t xml:space="preserve">Abbildung </w:t>
      </w:r>
      <w:fldSimple w:instr=" SEQ Abbildung \* ARABIC ">
        <w:r w:rsidR="009D50AB">
          <w:rPr>
            <w:noProof/>
          </w:rPr>
          <w:t>6</w:t>
        </w:r>
      </w:fldSimple>
      <w:bookmarkEnd w:id="27"/>
      <w:r>
        <w:t xml:space="preserve"> - Prototyp 1</w:t>
      </w:r>
      <w:bookmarkEnd w:id="28"/>
      <w:bookmarkEnd w:id="29"/>
    </w:p>
    <w:p w:rsidR="005425A3" w:rsidRDefault="00153D4E" w:rsidP="005425A3">
      <w:pPr>
        <w:spacing w:line="276" w:lineRule="auto"/>
      </w:pPr>
      <w:r>
        <w:t>Schon zu Beginn der Konzeption</w:t>
      </w:r>
      <w:r w:rsidR="005425A3">
        <w:t xml:space="preserve"> </w:t>
      </w:r>
      <w:r>
        <w:t>wurden drei verschiedenen Sichten</w:t>
      </w:r>
      <w:r w:rsidR="005425A3">
        <w:t>, die die Anwendung beinhält</w:t>
      </w:r>
      <w:r>
        <w:t>, herausgearbeitet</w:t>
      </w:r>
      <w:r w:rsidR="005425A3">
        <w:t>:</w:t>
      </w:r>
    </w:p>
    <w:p w:rsidR="005425A3" w:rsidRPr="006C7804" w:rsidRDefault="005425A3" w:rsidP="005425A3">
      <w:pPr>
        <w:pStyle w:val="Listenabsatz"/>
        <w:numPr>
          <w:ilvl w:val="0"/>
          <w:numId w:val="28"/>
        </w:numPr>
        <w:spacing w:before="0" w:after="180" w:line="276" w:lineRule="auto"/>
        <w:jc w:val="left"/>
      </w:pPr>
      <w:r w:rsidRPr="006C7804">
        <w:t xml:space="preserve">Begriffsübersicht der </w:t>
      </w:r>
      <w:proofErr w:type="spellStart"/>
      <w:r w:rsidRPr="006C7804">
        <w:t>Ikonographien</w:t>
      </w:r>
      <w:proofErr w:type="spellEnd"/>
    </w:p>
    <w:p w:rsidR="005425A3" w:rsidRPr="006C7804" w:rsidRDefault="005425A3" w:rsidP="005425A3">
      <w:pPr>
        <w:pStyle w:val="Listenabsatz"/>
        <w:numPr>
          <w:ilvl w:val="0"/>
          <w:numId w:val="28"/>
        </w:numPr>
        <w:spacing w:before="0" w:after="180" w:line="276" w:lineRule="auto"/>
        <w:jc w:val="left"/>
      </w:pPr>
      <w:r w:rsidRPr="006C7804">
        <w:t xml:space="preserve">Bilder-Galerie </w:t>
      </w:r>
      <w:r w:rsidR="00153D4E">
        <w:t>der</w:t>
      </w:r>
      <w:r w:rsidRPr="006C7804">
        <w:t xml:space="preserve"> ausgewählten Ikonographie</w:t>
      </w:r>
    </w:p>
    <w:p w:rsidR="005425A3" w:rsidRPr="006C7804" w:rsidRDefault="00976F29" w:rsidP="005425A3">
      <w:pPr>
        <w:pStyle w:val="Listenabsatz"/>
        <w:numPr>
          <w:ilvl w:val="0"/>
          <w:numId w:val="28"/>
        </w:numPr>
        <w:spacing w:before="0" w:after="180" w:line="276" w:lineRule="auto"/>
        <w:jc w:val="left"/>
      </w:pPr>
      <w:r>
        <w:rPr>
          <w:noProof/>
        </w:rPr>
        <w:drawing>
          <wp:anchor distT="0" distB="0" distL="114300" distR="114300" simplePos="0" relativeHeight="251670528" behindDoc="1" locked="0" layoutInCell="1" allowOverlap="1">
            <wp:simplePos x="0" y="0"/>
            <wp:positionH relativeFrom="margin">
              <wp:posOffset>17780</wp:posOffset>
            </wp:positionH>
            <wp:positionV relativeFrom="paragraph">
              <wp:posOffset>249555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simplePos x="0" y="0"/>
            <wp:positionH relativeFrom="margin">
              <wp:posOffset>3693160</wp:posOffset>
            </wp:positionH>
            <wp:positionV relativeFrom="paragraph">
              <wp:posOffset>249555</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0"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4C914DB8" wp14:editId="7D5F6BE6">
                <wp:simplePos x="0" y="0"/>
                <wp:positionH relativeFrom="margin">
                  <wp:align>left</wp:align>
                </wp:positionH>
                <wp:positionV relativeFrom="paragraph">
                  <wp:posOffset>1595120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rsidR="009D50AB" w:rsidRPr="00B44B7B" w:rsidRDefault="009D50AB" w:rsidP="009D50AB">
                            <w:pPr>
                              <w:pStyle w:val="Beschriftung"/>
                              <w:rPr>
                                <w:noProof/>
                                <w:sz w:val="24"/>
                              </w:rPr>
                            </w:pPr>
                            <w:r>
                              <w:t xml:space="preserve">Abbildung </w:t>
                            </w:r>
                            <w:fldSimple w:instr=" SEQ Abbildung \* ARABIC ">
                              <w:r>
                                <w:rPr>
                                  <w:noProof/>
                                </w:rPr>
                                <w:t>7</w:t>
                              </w:r>
                            </w:fldSimple>
                            <w:r>
                              <w:t xml:space="preserve"> - Begriffsübersicht der </w:t>
                            </w:r>
                            <w:proofErr w:type="spellStart"/>
                            <w:r>
                              <w:t>Ikonographien</w:t>
                            </w:r>
                            <w:proofErr w:type="spellEnd"/>
                            <w:r>
                              <w:t xml:space="preserve"> im Prototyp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14DB8" id="Textfeld 37" o:spid="_x0000_s1030" type="#_x0000_t202" style="position:absolute;left:0;text-align:left;margin-left:0;margin-top:125.6pt;width:434.25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h3oMQIAAGY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" stroked="f">
                <v:textbox style="mso-fit-shape-to-text:t" inset="0,0,0,0">
                  <w:txbxContent>
                    <w:p w:rsidR="009D50AB" w:rsidRPr="00B44B7B" w:rsidRDefault="009D50AB" w:rsidP="009D50AB">
                      <w:pPr>
                        <w:pStyle w:val="Beschriftung"/>
                        <w:rPr>
                          <w:noProof/>
                          <w:sz w:val="24"/>
                        </w:rPr>
                      </w:pPr>
                      <w:r>
                        <w:t xml:space="preserve">Abbildung </w:t>
                      </w:r>
                      <w:fldSimple w:instr=" SEQ Abbildung \* ARABIC ">
                        <w:r>
                          <w:rPr>
                            <w:noProof/>
                          </w:rPr>
                          <w:t>7</w:t>
                        </w:r>
                      </w:fldSimple>
                      <w:r>
                        <w:t xml:space="preserve"> - Begriffsübersicht der </w:t>
                      </w:r>
                      <w:proofErr w:type="spellStart"/>
                      <w:r>
                        <w:t>Ikonographien</w:t>
                      </w:r>
                      <w:proofErr w:type="spellEnd"/>
                      <w:r>
                        <w:t xml:space="preserve"> im Prototyp 1</w:t>
                      </w:r>
                    </w:p>
                  </w:txbxContent>
                </v:textbox>
                <w10:wrap type="square" anchorx="margin"/>
              </v:shape>
            </w:pict>
          </mc:Fallback>
        </mc:AlternateContent>
      </w:r>
      <w:r>
        <w:rPr>
          <w:noProof/>
        </w:rPr>
        <w:drawing>
          <wp:anchor distT="0" distB="0" distL="114300" distR="114300" simplePos="0" relativeHeight="251674624" behindDoc="1" locked="0" layoutInCell="1" allowOverlap="1" wp14:anchorId="7D525116">
            <wp:simplePos x="0" y="0"/>
            <wp:positionH relativeFrom="column">
              <wp:posOffset>1823720</wp:posOffset>
            </wp:positionH>
            <wp:positionV relativeFrom="paragraph">
              <wp:posOffset>255270</wp:posOffset>
            </wp:positionV>
            <wp:extent cx="1840230" cy="1243965"/>
            <wp:effectExtent l="0" t="0" r="7620" b="0"/>
            <wp:wrapTight wrapText="bothSides">
              <wp:wrapPolygon edited="0">
                <wp:start x="0" y="0"/>
                <wp:lineTo x="0" y="21170"/>
                <wp:lineTo x="21466" y="21170"/>
                <wp:lineTo x="21466"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4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0230" cy="1243965"/>
                    </a:xfrm>
                    <a:prstGeom prst="rect">
                      <a:avLst/>
                    </a:prstGeom>
                  </pic:spPr>
                </pic:pic>
              </a:graphicData>
            </a:graphic>
            <wp14:sizeRelH relativeFrom="margin">
              <wp14:pctWidth>0</wp14:pctWidth>
            </wp14:sizeRelH>
            <wp14:sizeRelV relativeFrom="margin">
              <wp14:pctHeight>0</wp14:pctHeight>
            </wp14:sizeRelV>
          </wp:anchor>
        </w:drawing>
      </w:r>
      <w:r w:rsidR="00153D4E">
        <w:t>Detaila</w:t>
      </w:r>
      <w:r w:rsidR="005425A3" w:rsidRPr="006C7804">
        <w:t>nsicht des ausgewählten Bildes</w:t>
      </w:r>
    </w:p>
    <w:p w:rsidR="005425A3" w:rsidRDefault="00153D4E" w:rsidP="005425A3">
      <w:pPr>
        <w:keepNext/>
        <w:spacing w:line="276" w:lineRule="auto"/>
      </w:pPr>
      <w:r>
        <w:lastRenderedPageBreak/>
        <w:t xml:space="preserve">Im ersten </w:t>
      </w:r>
      <w:r w:rsidR="005425A3">
        <w:t xml:space="preserve">Prototyp war die Intension die Begriffe tabellarisch darzustellen. Durch Auswählen eines Begriffs, wird dieser </w:t>
      </w:r>
      <w:r>
        <w:t>zentriert vergrößert</w:t>
      </w:r>
      <w:r w:rsidR="005425A3">
        <w:t xml:space="preserve">. Die vorhandenen Bilder dieses Begriffes </w:t>
      </w:r>
      <w:r>
        <w:t>sollten am Rand des Begriffs anordnen</w:t>
      </w:r>
      <w:r w:rsidR="005425A3">
        <w:t xml:space="preserve">. </w:t>
      </w:r>
    </w:p>
    <w:p w:rsidR="005425A3" w:rsidRDefault="005425A3" w:rsidP="005425A3">
      <w:pPr>
        <w:keepNext/>
        <w:spacing w:line="276" w:lineRule="auto"/>
      </w:pPr>
      <w:r>
        <w:t>Beim Auswählen eines Bild</w:t>
      </w:r>
      <w:r w:rsidR="00153D4E">
        <w:t>es wird dies in G</w:t>
      </w:r>
      <w:r>
        <w:t xml:space="preserve">roß mit </w:t>
      </w:r>
      <w:r w:rsidR="00153D4E">
        <w:t>zusätzlichen</w:t>
      </w:r>
      <w:r>
        <w:t xml:space="preserve"> Informationen</w:t>
      </w:r>
      <w:r w:rsidR="00153D4E">
        <w:t xml:space="preserve"> angezeigt</w:t>
      </w:r>
      <w:r>
        <w:t xml:space="preserve">. </w:t>
      </w:r>
      <w:r w:rsidR="00FB683E">
        <w:t xml:space="preserve">In dieser Ansicht </w:t>
      </w:r>
      <w:r>
        <w:t xml:space="preserve">kann </w:t>
      </w:r>
      <w:r w:rsidR="00FB683E">
        <w:t xml:space="preserve">der Benutzer eine </w:t>
      </w:r>
      <w:r>
        <w:t xml:space="preserve">Bewertung </w:t>
      </w:r>
      <w:r w:rsidR="00FB683E">
        <w:t>für das Artefakt abgeben.</w:t>
      </w:r>
    </w:p>
    <w:p w:rsidR="005425A3" w:rsidRDefault="005425A3" w:rsidP="005425A3">
      <w:pPr>
        <w:keepNext/>
        <w:spacing w:line="276" w:lineRule="auto"/>
      </w:pPr>
      <w:r w:rsidRPr="000B7B14">
        <w:rPr>
          <w:highlight w:val="yellow"/>
        </w:rPr>
        <w:t>Grobkonze</w:t>
      </w:r>
      <w:r>
        <w:rPr>
          <w:highlight w:val="yellow"/>
        </w:rPr>
        <w:t>p</w:t>
      </w:r>
      <w:r w:rsidRPr="000B7B14">
        <w:rPr>
          <w:highlight w:val="yellow"/>
        </w:rPr>
        <w:t>t fehlt noch</w:t>
      </w:r>
      <w:r w:rsidR="00FB683E" w:rsidRPr="00FB683E">
        <w:rPr>
          <w:highlight w:val="yellow"/>
        </w:rPr>
        <w:t>, Zeiten?!</w:t>
      </w:r>
    </w:p>
    <w:p w:rsidR="005425A3" w:rsidRDefault="005425A3" w:rsidP="005425A3">
      <w:pPr>
        <w:pStyle w:val="PersonalName"/>
        <w:rPr>
          <w:sz w:val="22"/>
        </w:rPr>
      </w:pPr>
    </w:p>
    <w:p w:rsidR="005425A3" w:rsidRDefault="005425A3" w:rsidP="005425A3">
      <w:pPr>
        <w:pStyle w:val="PersonalName"/>
        <w:rPr>
          <w:sz w:val="22"/>
        </w:rPr>
      </w:pPr>
      <w:r>
        <w:rPr>
          <w:sz w:val="22"/>
        </w:rPr>
        <w:t>Prototyp 2</w:t>
      </w:r>
    </w:p>
    <w:p w:rsidR="00FB683E" w:rsidRDefault="00FB683E" w:rsidP="00FB683E">
      <w:pPr>
        <w:pStyle w:val="PersonalName"/>
        <w:keepNext/>
      </w:pPr>
      <w:r>
        <w:rPr>
          <w:noProof/>
          <w:sz w:val="22"/>
          <w14:ligatures w14:val="none"/>
          <w14:numForm w14:val="default"/>
        </w:rPr>
        <w:drawing>
          <wp:inline distT="0" distB="0" distL="0" distR="0">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rsidR="00FB683E" w:rsidRPr="00E10F80" w:rsidRDefault="00FB683E" w:rsidP="00FB683E">
      <w:pPr>
        <w:pStyle w:val="Beschriftung"/>
        <w:jc w:val="left"/>
        <w:rPr>
          <w:sz w:val="22"/>
        </w:rPr>
      </w:pPr>
      <w:r>
        <w:t xml:space="preserve">Abbildung </w:t>
      </w:r>
      <w:fldSimple w:instr=" SEQ Abbildung \* ARABIC ">
        <w:r w:rsidR="009D50AB">
          <w:rPr>
            <w:noProof/>
          </w:rPr>
          <w:t>8</w:t>
        </w:r>
      </w:fldSimple>
      <w:r>
        <w:t xml:space="preserve"> - Prototyp 2</w:t>
      </w:r>
    </w:p>
    <w:p w:rsidR="005425A3" w:rsidRDefault="005425A3" w:rsidP="005425A3">
      <w:pPr>
        <w:spacing w:line="276" w:lineRule="auto"/>
      </w:pPr>
      <w:r>
        <w:t xml:space="preserve">Die Übersicht der Ikonographie </w:t>
      </w:r>
      <w:r w:rsidR="00FB683E">
        <w:t xml:space="preserve">in </w:t>
      </w:r>
      <w:r>
        <w:t>tabellarisch</w:t>
      </w:r>
      <w:r w:rsidR="00FB683E">
        <w:t xml:space="preserve">er Form </w:t>
      </w:r>
      <w:r w:rsidR="009D50AB">
        <w:t xml:space="preserve">wurde durch eine </w:t>
      </w:r>
      <w:proofErr w:type="spellStart"/>
      <w:r>
        <w:t>Wordcloud</w:t>
      </w:r>
      <w:proofErr w:type="spellEnd"/>
      <w:r w:rsidR="009D50AB">
        <w:t xml:space="preserve"> ersetzt</w:t>
      </w:r>
      <w:r>
        <w:t>.</w:t>
      </w:r>
      <w:r w:rsidR="009D50AB">
        <w:t xml:space="preserve"> Somit sind einzelne Begriffe, die sich stark in der Länge und Größe unterscheiden, einfacher darzustellen. Da meist nicht nur eine Darstellung </w:t>
      </w:r>
      <w:r>
        <w:t>interessant ist</w:t>
      </w:r>
      <w:r w:rsidR="009D50AB">
        <w:t>, können mehrere ausgewählt und somit kombiniert werden</w:t>
      </w:r>
      <w:r>
        <w:t xml:space="preserve">. </w:t>
      </w:r>
    </w:p>
    <w:p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rsidR="005425A3" w:rsidRDefault="005425A3" w:rsidP="005425A3">
      <w:pPr>
        <w:spacing w:line="276" w:lineRule="auto"/>
      </w:pPr>
      <w:r>
        <w:lastRenderedPageBreak/>
        <w:t xml:space="preserve">In der </w:t>
      </w:r>
      <w:proofErr w:type="spellStart"/>
      <w:r>
        <w:t>Detailsansicht</w:t>
      </w:r>
      <w:proofErr w:type="spellEnd"/>
      <w:r>
        <w:t xml:space="preserve"> werden die Informationen zu einem Bild nicht mehr direkt neben dem Bild angezeigt, sondern auf der Rückseite dieses Bildes. Eine weitere Änderung in der </w:t>
      </w:r>
      <w:proofErr w:type="spellStart"/>
      <w:r>
        <w:t>Detailsansicht</w:t>
      </w:r>
      <w:proofErr w:type="spellEnd"/>
      <w:r>
        <w:t xml:space="preserve"> ist das Blättern zwischen den Bildern. </w:t>
      </w:r>
      <w:r w:rsidR="00EB57A4">
        <w:t xml:space="preserve">Dies soll den Benutzer durch die Einfachheit dazu leiten, sich mehrere Bilder anzuschauen. </w:t>
      </w:r>
    </w:p>
    <w:p w:rsidR="00EB57A4" w:rsidRDefault="00EB57A4" w:rsidP="005425A3">
      <w:pPr>
        <w:spacing w:line="276" w:lineRule="auto"/>
      </w:pPr>
      <w:r>
        <w:t xml:space="preserve">Da der Fokus auf den Artefakten und nicht auf den Begriffen der Darstellung liegen soll, werden diese in der rechten oberen Ecke angezeigt. Somit ist mehr Platz für die Bildergalerie. </w:t>
      </w:r>
    </w:p>
    <w:p w:rsidR="005425A3" w:rsidRDefault="005425A3" w:rsidP="005425A3">
      <w:pPr>
        <w:pStyle w:val="PersonalName"/>
        <w:rPr>
          <w:sz w:val="22"/>
        </w:rPr>
      </w:pPr>
    </w:p>
    <w:p w:rsidR="005425A3" w:rsidRDefault="005425A3"/>
    <w:p w:rsidR="00AF292A" w:rsidRDefault="00AF292A">
      <w:r>
        <w:br w:type="page"/>
      </w:r>
    </w:p>
    <w:p w:rsidR="00AF292A" w:rsidRDefault="00492E98" w:rsidP="00AF292A">
      <w:pPr>
        <w:pStyle w:val="berschrift1"/>
        <w:numPr>
          <w:ilvl w:val="0"/>
          <w:numId w:val="24"/>
        </w:numPr>
      </w:pPr>
      <w:bookmarkStart w:id="30" w:name="_Toc504812533"/>
      <w:bookmarkStart w:id="31" w:name="_Toc504837339"/>
      <w:r>
        <w:lastRenderedPageBreak/>
        <w:t xml:space="preserve">Gestaltungen und Interaktionen im </w:t>
      </w:r>
      <w:r w:rsidR="00AF292A">
        <w:t>finalen Konzept</w:t>
      </w:r>
      <w:bookmarkEnd w:id="30"/>
      <w:bookmarkEnd w:id="31"/>
    </w:p>
    <w:p w:rsidR="00AF292A" w:rsidRDefault="00AF292A" w:rsidP="005425A3">
      <w:pPr>
        <w:pStyle w:val="berschrift2"/>
        <w:numPr>
          <w:ilvl w:val="1"/>
          <w:numId w:val="24"/>
        </w:numPr>
        <w:ind w:left="426"/>
      </w:pPr>
      <w:bookmarkStart w:id="32" w:name="_Toc504837340"/>
      <w:r>
        <w:t>Darstellung des finalen Konzepts</w:t>
      </w:r>
      <w:bookmarkEnd w:id="32"/>
    </w:p>
    <w:p w:rsidR="005425A3" w:rsidRDefault="005425A3" w:rsidP="005425A3">
      <w:pPr>
        <w:spacing w:line="276" w:lineRule="auto"/>
      </w:pPr>
    </w:p>
    <w:p w:rsidR="0005232B" w:rsidRPr="00976F29" w:rsidRDefault="007E10C3" w:rsidP="00976F29">
      <w:pPr>
        <w:spacing w:before="0" w:after="180" w:line="276" w:lineRule="auto"/>
        <w:jc w:val="left"/>
        <w:rPr>
          <w:b/>
        </w:rPr>
      </w:pPr>
      <w:r>
        <w:rPr>
          <w:b/>
          <w:noProof/>
        </w:rPr>
        <w:drawing>
          <wp:anchor distT="0" distB="0" distL="114300" distR="114300" simplePos="0" relativeHeight="251675648" behindDoc="0" locked="0" layoutInCell="1" allowOverlap="1">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3"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 xml:space="preserve">Begriffsübersicht der </w:t>
      </w:r>
      <w:proofErr w:type="spellStart"/>
      <w:r w:rsidR="0005232B" w:rsidRPr="00976F29">
        <w:rPr>
          <w:b/>
        </w:rPr>
        <w:t>Ikonographien</w:t>
      </w:r>
      <w:proofErr w:type="spellEnd"/>
    </w:p>
    <w:p w:rsidR="002F6208" w:rsidRDefault="00976F29" w:rsidP="002F6208">
      <w:pPr>
        <w:spacing w:line="276" w:lineRule="auto"/>
      </w:pPr>
      <w:r>
        <w:t xml:space="preserve">Wie bereits im zweiten Prototyp werden die </w:t>
      </w:r>
      <w:proofErr w:type="spellStart"/>
      <w:r w:rsidR="005425A3">
        <w:t>Ikonographien</w:t>
      </w:r>
      <w:proofErr w:type="spellEnd"/>
      <w:r w:rsidR="005425A3">
        <w:t xml:space="preserve"> der Datensammlung in Form einer Word-Cloud </w:t>
      </w:r>
      <w:r>
        <w:t xml:space="preserve">angeordnet. Dabei ist </w:t>
      </w:r>
      <w:r w:rsidR="005425A3" w:rsidRPr="00C62CAF">
        <w:t xml:space="preserve">Größe der </w:t>
      </w:r>
      <w:proofErr w:type="spellStart"/>
      <w:r>
        <w:t>Ikonographien</w:t>
      </w:r>
      <w:proofErr w:type="spellEnd"/>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976F29">
        <w:rPr>
          <w:highlight w:val="yellow"/>
        </w:rPr>
        <w:t>Ikonographie/Bild???</w:t>
      </w:r>
      <w:r>
        <w:t xml:space="preserve">  hat eine größere Schriftgröße. Repräsentierte </w:t>
      </w:r>
      <w:proofErr w:type="spellStart"/>
      <w:r>
        <w:t>Ikonographien</w:t>
      </w:r>
      <w:proofErr w:type="spellEnd"/>
      <w:r>
        <w:t xml:space="preserve"> </w:t>
      </w:r>
      <w:r w:rsidR="002F6208">
        <w:t>beschränken sich auf die mit einer zugehörigen Bilderanzahl zwischen 100 und 200.</w:t>
      </w:r>
      <w:r w:rsidR="002F6208" w:rsidRPr="00C62CAF">
        <w:t xml:space="preserve"> </w:t>
      </w:r>
    </w:p>
    <w:p w:rsidR="005425A3" w:rsidRPr="00C62CAF" w:rsidRDefault="002F6208" w:rsidP="002F6208">
      <w:pPr>
        <w:spacing w:line="276" w:lineRule="auto"/>
      </w:pPr>
      <w:r>
        <w:t xml:space="preserve">Ein </w:t>
      </w:r>
      <w:proofErr w:type="spellStart"/>
      <w:r w:rsidR="005425A3" w:rsidRPr="00C62CAF">
        <w:t>Tap</w:t>
      </w:r>
      <w:proofErr w:type="spellEnd"/>
      <w:r>
        <w:rPr>
          <w:rStyle w:val="Funotenzeichen"/>
        </w:rPr>
        <w:footnoteReference w:id="3"/>
      </w:r>
      <w:r w:rsidR="005425A3" w:rsidRPr="00C62CAF">
        <w:t xml:space="preserve"> </w:t>
      </w:r>
      <w:r>
        <w:t xml:space="preserve">markiert </w:t>
      </w:r>
      <w:r w:rsidR="005425A3" w:rsidRPr="00C62CAF">
        <w:t>ein Wort</w:t>
      </w:r>
      <w:r>
        <w:t xml:space="preserve"> farblich. Daraufhin erscheint dieses oben recht in der Ecke. Es können mehrere </w:t>
      </w:r>
      <w:proofErr w:type="spellStart"/>
      <w:r>
        <w:t>Ikonographien</w:t>
      </w:r>
      <w:proofErr w:type="spellEnd"/>
      <w:r>
        <w:t xml:space="preserve"> ausgewählt werden. </w:t>
      </w:r>
      <w:proofErr w:type="spellStart"/>
      <w:r w:rsidR="005425A3" w:rsidRPr="00C62CAF">
        <w:t>Ikonographien</w:t>
      </w:r>
      <w:proofErr w:type="spellEnd"/>
      <w:r w:rsidR="005425A3" w:rsidRPr="00C62CAF">
        <w:t xml:space="preserve">, die </w:t>
      </w:r>
      <w:r>
        <w:t>mit dieser ausgewählten Darstellung keine Bilder abbilden, werden ausgegraut</w:t>
      </w:r>
      <w:r>
        <w:rPr>
          <w:rStyle w:val="Funotenzeichen"/>
        </w:rPr>
        <w:footnoteReference w:id="4"/>
      </w:r>
      <w:r>
        <w:t xml:space="preserve">. </w:t>
      </w:r>
    </w:p>
    <w:p w:rsidR="002F6208" w:rsidRDefault="002F6208" w:rsidP="002F6208">
      <w:pPr>
        <w:spacing w:before="0" w:line="276" w:lineRule="auto"/>
        <w:jc w:val="left"/>
      </w:pPr>
      <w:r>
        <w:t xml:space="preserve">Mit einem </w:t>
      </w:r>
      <w:r w:rsidR="005425A3" w:rsidRPr="00C62CAF">
        <w:t xml:space="preserve">Drag </w:t>
      </w:r>
      <w:r>
        <w:t xml:space="preserve">von der </w:t>
      </w:r>
      <w:proofErr w:type="spellStart"/>
      <w:r>
        <w:t>Wordcloud</w:t>
      </w:r>
      <w:proofErr w:type="spellEnd"/>
      <w:r>
        <w:t xml:space="preserve"> </w:t>
      </w:r>
      <w:r w:rsidR="005425A3" w:rsidRPr="00C62CAF">
        <w:t>in</w:t>
      </w:r>
      <w:r>
        <w:t xml:space="preserve"> die rechte obere</w:t>
      </w:r>
      <w:r w:rsidR="005425A3" w:rsidRPr="00C62CAF">
        <w:t xml:space="preserve"> Ecke</w:t>
      </w:r>
      <w:r>
        <w:t xml:space="preserve"> werden die Bilder der ausgewählten </w:t>
      </w:r>
      <w:proofErr w:type="spellStart"/>
      <w:r>
        <w:t>Ikonographien</w:t>
      </w:r>
      <w:proofErr w:type="spellEnd"/>
      <w:r>
        <w:t xml:space="preserve"> geladen. Dies stellt die Bilder-Galerie der ausgewählten Ikonographie/n dar. </w:t>
      </w:r>
    </w:p>
    <w:p w:rsidR="005425A3" w:rsidRPr="00C62CAF" w:rsidRDefault="005425A3" w:rsidP="002F6208">
      <w:pPr>
        <w:spacing w:before="0" w:line="276" w:lineRule="auto"/>
        <w:jc w:val="left"/>
      </w:pPr>
      <w:r w:rsidRPr="002F6208">
        <w:rPr>
          <w:highlight w:val="yellow"/>
        </w:rPr>
        <w:t>Favoritenleiste nur wenn Bilder drin</w:t>
      </w:r>
    </w:p>
    <w:p w:rsidR="005425A3" w:rsidRDefault="005425A3" w:rsidP="005425A3">
      <w:pPr>
        <w:spacing w:line="276" w:lineRule="auto"/>
      </w:pPr>
    </w:p>
    <w:p w:rsidR="002F6208" w:rsidRDefault="003D591A" w:rsidP="003D591A">
      <w:pPr>
        <w:spacing w:before="0" w:after="180" w:line="276" w:lineRule="auto"/>
        <w:jc w:val="left"/>
      </w:pPr>
      <w:r w:rsidRPr="00976F29">
        <w:rPr>
          <w:b/>
        </w:rPr>
        <w:t>Bilder-Galerie der ausgewählten Ikonographie/n</w:t>
      </w:r>
      <w:r w:rsidR="002F6208" w:rsidRPr="002F6208">
        <w:t xml:space="preserve"> </w:t>
      </w:r>
    </w:p>
    <w:p w:rsidR="005425A3" w:rsidRDefault="002A02F7" w:rsidP="00C61376">
      <w:pPr>
        <w:spacing w:before="0" w:after="180" w:line="276" w:lineRule="auto"/>
      </w:pPr>
      <w:r>
        <w:rPr>
          <w:noProof/>
        </w:rPr>
        <w:drawing>
          <wp:anchor distT="0" distB="0" distL="114300" distR="114300" simplePos="0" relativeHeight="251676672" behindDoc="1" locked="0" layoutInCell="1" allowOverlap="1">
            <wp:simplePos x="0" y="0"/>
            <wp:positionH relativeFrom="margin">
              <wp:align>left</wp:align>
            </wp:positionH>
            <wp:positionV relativeFrom="paragraph">
              <wp:posOffset>-143168</wp:posOffset>
            </wp:positionV>
            <wp:extent cx="2538730" cy="1607133"/>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4" cstate="print">
                      <a:extLst>
                        <a:ext uri="{28A0092B-C50C-407E-A947-70E740481C1C}">
                          <a14:useLocalDpi xmlns:a14="http://schemas.microsoft.com/office/drawing/2010/main" val="0"/>
                        </a:ext>
                      </a:extLst>
                    </a:blip>
                    <a:srcRect t="4588" b="11002"/>
                    <a:stretch/>
                  </pic:blipFill>
                  <pic:spPr bwMode="auto">
                    <a:xfrm>
                      <a:off x="0" y="0"/>
                      <a:ext cx="2538730" cy="1607133"/>
                    </a:xfrm>
                    <a:prstGeom prst="rect">
                      <a:avLst/>
                    </a:prstGeom>
                    <a:ln>
                      <a:noFill/>
                    </a:ln>
                    <a:extLst>
                      <a:ext uri="{53640926-AAD7-44D8-BBD7-CCE9431645EC}">
                        <a14:shadowObscured xmlns:a14="http://schemas.microsoft.com/office/drawing/2010/main"/>
                      </a:ext>
                    </a:extLst>
                  </pic:spPr>
                </pic:pic>
              </a:graphicData>
            </a:graphic>
          </wp:anchor>
        </w:drawing>
      </w:r>
      <w:r>
        <w:t xml:space="preserve">Die Bilder werden im </w:t>
      </w:r>
      <w:proofErr w:type="spellStart"/>
      <w:r w:rsidR="005425A3" w:rsidRPr="002A02F7">
        <w:t>Masonry</w:t>
      </w:r>
      <w:proofErr w:type="spellEnd"/>
      <w:r w:rsidRPr="002A02F7">
        <w:t>-</w:t>
      </w:r>
      <w:r w:rsidR="005425A3" w:rsidRPr="002A02F7">
        <w:t>Stil</w:t>
      </w:r>
      <w:r w:rsidRPr="002A02F7">
        <w:t xml:space="preserve"> angezeigt.</w:t>
      </w:r>
      <w:r>
        <w:t xml:space="preserve"> </w:t>
      </w:r>
      <w:r w:rsidR="002F6208">
        <w:t xml:space="preserve">Zur Übersicht bleiben ausgewählte </w:t>
      </w:r>
      <w:proofErr w:type="spellStart"/>
      <w:r w:rsidR="002F6208">
        <w:t>Ikonographien</w:t>
      </w:r>
      <w:proofErr w:type="spellEnd"/>
      <w:r w:rsidR="002F6208">
        <w:t xml:space="preserve"> in der Ecke</w:t>
      </w:r>
      <w:r>
        <w:t xml:space="preserve">. Es kann gescrollt werden um alle Bilder anzusehen. Um zurück zur Begriffsübersicht der </w:t>
      </w:r>
      <w:proofErr w:type="spellStart"/>
      <w:r>
        <w:t>Ikonographien</w:t>
      </w:r>
      <w:proofErr w:type="spellEnd"/>
      <w:r>
        <w:t xml:space="preserve"> zu gelangen, muss ähnlich zum Vorgehen, um von der Begriffsübersicht zur </w:t>
      </w:r>
      <w:r>
        <w:lastRenderedPageBreak/>
        <w:t xml:space="preserve">Bilder-Galerie zu gelangen, von den </w:t>
      </w:r>
      <w:proofErr w:type="spellStart"/>
      <w:r>
        <w:t>Briffen</w:t>
      </w:r>
      <w:proofErr w:type="spellEnd"/>
      <w:r>
        <w:t xml:space="preserve"> oben rechts in der Ecke zur Mitte ein Drag durchgeführt werden. Um in die Detailansicht eines ausgewählten Bildes zu gelangen kann ein </w:t>
      </w:r>
      <w:proofErr w:type="spellStart"/>
      <w:r>
        <w:t>Tap</w:t>
      </w:r>
      <w:proofErr w:type="spellEnd"/>
      <w:r>
        <w:t xml:space="preserve"> oder ein Spread durchgeführt werden. </w:t>
      </w:r>
    </w:p>
    <w:p w:rsidR="002A02F7" w:rsidRDefault="002A02F7" w:rsidP="002A02F7">
      <w:pPr>
        <w:spacing w:before="0" w:after="180" w:line="276" w:lineRule="auto"/>
        <w:jc w:val="left"/>
        <w:rPr>
          <w:b/>
        </w:rPr>
      </w:pPr>
    </w:p>
    <w:p w:rsidR="003D591A" w:rsidRPr="00976F29" w:rsidRDefault="003D591A" w:rsidP="002A02F7">
      <w:pPr>
        <w:spacing w:before="0" w:after="180" w:line="276" w:lineRule="auto"/>
        <w:jc w:val="left"/>
        <w:rPr>
          <w:b/>
        </w:rPr>
      </w:pPr>
      <w:r w:rsidRPr="00976F29">
        <w:rPr>
          <w:b/>
        </w:rPr>
        <w:t>Detailansicht des ausgewählten Bildes</w:t>
      </w:r>
    </w:p>
    <w:p w:rsidR="00C61376" w:rsidRDefault="00C61376" w:rsidP="00C61376">
      <w:pPr>
        <w:spacing w:before="0" w:after="180" w:line="276" w:lineRule="auto"/>
      </w:pPr>
      <w:r>
        <w:rPr>
          <w:noProof/>
        </w:rPr>
        <w:drawing>
          <wp:anchor distT="0" distB="0" distL="114300" distR="114300" simplePos="0" relativeHeight="251677696" behindDoc="1" locked="0" layoutInCell="1" allowOverlap="1">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5"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 xml:space="preserve">In der Detailansicht des ausgewählten Bildes ist der Hintergrund abgeblasst. Am Bild unten rechts befindet sich ein Eselsohr, das den Benutzer auffordern soll, das Bild umzudrehen. Mit einem </w:t>
      </w:r>
      <w:proofErr w:type="spellStart"/>
      <w:r w:rsidR="002A02F7">
        <w:t>Swipe</w:t>
      </w:r>
      <w:proofErr w:type="spellEnd"/>
      <w:r w:rsidR="002A02F7">
        <w:t xml:space="preserve"> von rechts nach links wird die Rückseite des Bildes angezeigt</w:t>
      </w:r>
      <w:r>
        <w:t xml:space="preserve">. </w:t>
      </w:r>
      <w:r w:rsidR="002A02F7">
        <w:t xml:space="preserve">Um ähnlich zum Buch eine Art „Umblätter“-Effekt zu haben, findet eine Animation </w:t>
      </w:r>
      <w:r>
        <w:t>des Eselsohres</w:t>
      </w:r>
      <w:r w:rsidR="002A02F7">
        <w:t xml:space="preserve"> statt sobald der </w:t>
      </w:r>
      <w:proofErr w:type="spellStart"/>
      <w:r w:rsidR="002A02F7">
        <w:t>Swipe</w:t>
      </w:r>
      <w:proofErr w:type="spellEnd"/>
      <w:r w:rsidR="002A02F7">
        <w:t xml:space="preserve"> ausgeführt wird. </w:t>
      </w:r>
      <w:r>
        <w:t>A</w:t>
      </w:r>
      <w:r>
        <w:t xml:space="preserve">uf der </w:t>
      </w:r>
      <w:r>
        <w:t xml:space="preserve">Rückseite des Bildes befinden sich nähre Informationen zum Ersteller des Artefakts, zur Technik und zum Material, etc. Außerdem werden alle </w:t>
      </w:r>
      <w:proofErr w:type="spellStart"/>
      <w:r>
        <w:t>Ikonographien</w:t>
      </w:r>
      <w:proofErr w:type="spellEnd"/>
      <w:r>
        <w:t xml:space="preserve">, die dieses Artefakt abdeckt aufgelistet.  Ausgehend davon kann mit einem </w:t>
      </w:r>
      <w:proofErr w:type="spellStart"/>
      <w:r>
        <w:t>Tap</w:t>
      </w:r>
      <w:proofErr w:type="spellEnd"/>
      <w:r>
        <w:t xml:space="preserve"> auf die Bilder-Galerie des ausgewählten Begriffs gelangt werden. Zuvor ausgewählte </w:t>
      </w:r>
      <w:proofErr w:type="spellStart"/>
      <w:r>
        <w:t>Ikonographien</w:t>
      </w:r>
      <w:proofErr w:type="spellEnd"/>
      <w:r>
        <w:t xml:space="preserve"> werden </w:t>
      </w:r>
      <w:proofErr w:type="spellStart"/>
      <w:r>
        <w:t>deselektiert</w:t>
      </w:r>
      <w:proofErr w:type="spellEnd"/>
      <w:r>
        <w:t xml:space="preserve">. Lediglich </w:t>
      </w:r>
      <w:proofErr w:type="spellStart"/>
      <w:r>
        <w:t>Ikonographien</w:t>
      </w:r>
      <w:proofErr w:type="spellEnd"/>
      <w:r>
        <w:t xml:space="preserve">, die ebenfalls in </w:t>
      </w:r>
      <w:proofErr w:type="spellStart"/>
      <w:r>
        <w:t>Wordcloud</w:t>
      </w:r>
      <w:proofErr w:type="spellEnd"/>
      <w:r>
        <w:t xml:space="preserve"> sind und somit die begrenzte Anzahl der Bilder von 100 bis 200 erfüllen, können ausgewählt werden, alle anderen werden ausgegraut. </w:t>
      </w:r>
    </w:p>
    <w:p w:rsidR="005425A3" w:rsidRDefault="00C61376" w:rsidP="00C61376">
      <w:pPr>
        <w:spacing w:before="0" w:after="180" w:line="276" w:lineRule="auto"/>
      </w:pPr>
      <w:r>
        <w:t>Des Weiteren ist ein möglich mit einem Zweifinger-</w:t>
      </w:r>
      <w:proofErr w:type="spellStart"/>
      <w:r>
        <w:t>Swipe</w:t>
      </w:r>
      <w:proofErr w:type="spellEnd"/>
      <w:r>
        <w:t xml:space="preserve"> zum nächsten Bilder aus der Galerie zu gelangen, ohne umständlich zunächst zur Bilder-Galerie gehen zu müssen. Um </w:t>
      </w:r>
      <w:r w:rsidR="002A02F7">
        <w:t>von der Rückseite auf die Vorderseite zu gelangen</w:t>
      </w:r>
      <w:r>
        <w:t>,</w:t>
      </w:r>
      <w:r w:rsidR="002A02F7">
        <w:t xml:space="preserve"> ist ein </w:t>
      </w:r>
      <w:proofErr w:type="spellStart"/>
      <w:r w:rsidR="002A02F7">
        <w:t>Swipe</w:t>
      </w:r>
      <w:proofErr w:type="spellEnd"/>
      <w:r w:rsidR="002A02F7">
        <w:t xml:space="preserve"> von links nach rechts durchzuführen. </w:t>
      </w:r>
      <w:r>
        <w:t xml:space="preserve">Auch hier findet eine Animation des Eselsohres statt. Um von den Details eines Bildes zurück zur Bilder-Galerie zu gelangen, ist ein </w:t>
      </w:r>
      <w:proofErr w:type="spellStart"/>
      <w:r>
        <w:t>Pinch</w:t>
      </w:r>
      <w:proofErr w:type="spellEnd"/>
      <w:r>
        <w:t xml:space="preserve"> durchzuführen. </w:t>
      </w:r>
      <w:r w:rsidR="002A02F7">
        <w:t xml:space="preserve"> </w:t>
      </w:r>
    </w:p>
    <w:p w:rsidR="00C61376" w:rsidRDefault="00C61376" w:rsidP="00C61376">
      <w:pPr>
        <w:spacing w:before="0" w:after="180" w:line="276" w:lineRule="auto"/>
        <w:ind w:left="360"/>
      </w:pPr>
    </w:p>
    <w:p w:rsidR="005425A3" w:rsidRDefault="003D591A" w:rsidP="005425A3">
      <w:pPr>
        <w:spacing w:line="276" w:lineRule="auto"/>
        <w:rPr>
          <w:b/>
        </w:rPr>
      </w:pPr>
      <w:r>
        <w:rPr>
          <w:b/>
        </w:rPr>
        <w:t>Favoritenl</w:t>
      </w:r>
      <w:r w:rsidR="005425A3">
        <w:rPr>
          <w:b/>
        </w:rPr>
        <w:t>e</w:t>
      </w:r>
      <w:r w:rsidR="005425A3" w:rsidRPr="008A53B5">
        <w:rPr>
          <w:b/>
        </w:rPr>
        <w:t>iste</w:t>
      </w:r>
      <w:r w:rsidR="00C61376">
        <w:rPr>
          <w:b/>
        </w:rPr>
        <w:t>/</w:t>
      </w:r>
      <w:proofErr w:type="spellStart"/>
      <w:r w:rsidR="00C61376">
        <w:rPr>
          <w:b/>
        </w:rPr>
        <w:t>T</w:t>
      </w:r>
      <w:r>
        <w:rPr>
          <w:b/>
        </w:rPr>
        <w:t>o</w:t>
      </w:r>
      <w:proofErr w:type="spellEnd"/>
      <w:r>
        <w:rPr>
          <w:b/>
        </w:rPr>
        <w:t>-</w:t>
      </w:r>
      <w:r w:rsidR="00C61376">
        <w:rPr>
          <w:b/>
        </w:rPr>
        <w:t>W</w:t>
      </w:r>
      <w:r>
        <w:rPr>
          <w:b/>
        </w:rPr>
        <w:t>atch</w:t>
      </w:r>
      <w:r w:rsidR="00C61376">
        <w:rPr>
          <w:b/>
        </w:rPr>
        <w:t>-L</w:t>
      </w:r>
      <w:r>
        <w:rPr>
          <w:b/>
        </w:rPr>
        <w:t>ist</w:t>
      </w:r>
      <w:r w:rsidR="005425A3" w:rsidRPr="008A53B5">
        <w:rPr>
          <w:b/>
        </w:rPr>
        <w:t>:</w:t>
      </w:r>
    </w:p>
    <w:p w:rsidR="002A02F7" w:rsidRDefault="003670F5" w:rsidP="003670F5">
      <w:pPr>
        <w:spacing w:before="0" w:line="276" w:lineRule="auto"/>
        <w:jc w:val="left"/>
      </w:pPr>
      <w:r>
        <w:t xml:space="preserve">Die Favoritenleiste ist in allen drei Ansichten angezeigt. Lediglich in der </w:t>
      </w:r>
      <w:proofErr w:type="spellStart"/>
      <w:r>
        <w:t>Wordcloud</w:t>
      </w:r>
      <w:proofErr w:type="spellEnd"/>
      <w:r>
        <w:t xml:space="preserve"> wird sie nur angezeigt, wenn ein Bild bereits in der Favoritenleiste hinzugefügt wurde. </w:t>
      </w:r>
      <w:r w:rsidR="00C61376">
        <w:t xml:space="preserve">Um ein Bild in die Favoritenleiste hinzuzufügen muss ein Long </w:t>
      </w:r>
      <w:proofErr w:type="spellStart"/>
      <w:r w:rsidR="00C61376">
        <w:t>Tap</w:t>
      </w:r>
      <w:proofErr w:type="spellEnd"/>
      <w:r w:rsidR="00C61376">
        <w:t xml:space="preserve"> auf das Bild durchgeführt werden. Daraufhin erscheint in der Favoritenleiste ein </w:t>
      </w:r>
      <w:r>
        <w:t>leeres Rechteck mit einem Pluszeichen in der Mitte, worauf das ausgewählte Bild gezogen werden soll. Diese Funktion ist sowohl in der Bilder-Galerie als auch in der Detailansicht eines Bildes möglich. Ausgehend von der Bilder-</w:t>
      </w:r>
      <w:r>
        <w:lastRenderedPageBreak/>
        <w:t xml:space="preserve">Galerie zieht sich das Bild über alle anderen Bilder hinweg. </w:t>
      </w:r>
      <w:r w:rsidR="00492E98">
        <w:t>Um ein Scrollen in der Favoritenleiste zu verhindern, können maximal 5 Bilder gespeichert werden.</w:t>
      </w:r>
    </w:p>
    <w:p w:rsidR="002A02F7" w:rsidRDefault="003670F5" w:rsidP="005425A3">
      <w:pPr>
        <w:spacing w:line="276" w:lineRule="auto"/>
      </w:pPr>
      <w:r>
        <w:t xml:space="preserve">Das Druckersymbol soll darauf aufmerksam machen, dass die Elemente aus der </w:t>
      </w:r>
      <w:proofErr w:type="spellStart"/>
      <w:r>
        <w:t>Faoritenleiste</w:t>
      </w:r>
      <w:proofErr w:type="spellEnd"/>
      <w:r>
        <w:t xml:space="preserve"> ausgedruckt werden können. Ein </w:t>
      </w:r>
      <w:proofErr w:type="spellStart"/>
      <w:r>
        <w:t>Swipe</w:t>
      </w:r>
      <w:proofErr w:type="spellEnd"/>
      <w:r>
        <w:t xml:space="preserve"> mit der Handkante von oben zum Drucker hin, löst diese Aktion aus. Im Anschluss daran werden automatisch alle Bilder aus der Favoritenleiste gelöscht.</w:t>
      </w:r>
    </w:p>
    <w:p w:rsidR="003670F5" w:rsidRDefault="003670F5" w:rsidP="005425A3">
      <w:pPr>
        <w:spacing w:line="276" w:lineRule="auto"/>
      </w:pPr>
      <w:r>
        <w:t>DRUCK BEIPSIEL (Zahlen statt Farben)</w:t>
      </w:r>
    </w:p>
    <w:p w:rsidR="003670F5" w:rsidRPr="003670F5" w:rsidRDefault="003670F5" w:rsidP="005425A3">
      <w:pPr>
        <w:spacing w:line="276" w:lineRule="auto"/>
      </w:pPr>
      <w:r>
        <w:t xml:space="preserve">Der Benutzer hat somit am Ende </w:t>
      </w:r>
      <w:proofErr w:type="gramStart"/>
      <w:r>
        <w:t>der Interkation</w:t>
      </w:r>
      <w:proofErr w:type="gramEnd"/>
      <w:r>
        <w:t xml:space="preserve"> mit dem Surface Hub eine Blatt Papier in der Hand, das alle seine favorisierten Artefakte enthält. Es ist somit nicht der Gang durch das Gesamte Museum erforderlich. Dies soll verhindern, dass Besucher auf Grund der großen Vielfalt und Anzahl der Artefakte das Museum überhaupt nicht betreten.</w:t>
      </w:r>
    </w:p>
    <w:p w:rsidR="003670F5" w:rsidRDefault="003670F5" w:rsidP="005425A3">
      <w:pPr>
        <w:spacing w:line="276" w:lineRule="auto"/>
      </w:pPr>
      <w:r w:rsidRPr="003670F5">
        <w:rPr>
          <w:noProof/>
        </w:rPr>
        <w:drawing>
          <wp:anchor distT="0" distB="0" distL="114300" distR="114300" simplePos="0" relativeHeight="251678720" behindDoc="1" locked="0" layoutInCell="1" allowOverlap="1" wp14:anchorId="494D5CBA">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6"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670F5">
        <w:t xml:space="preserve">Findet ein </w:t>
      </w:r>
      <w:proofErr w:type="spellStart"/>
      <w:r w:rsidRPr="003670F5">
        <w:t>Swipe</w:t>
      </w:r>
      <w:proofErr w:type="spellEnd"/>
      <w:r w:rsidRPr="003670F5">
        <w:t xml:space="preserve"> von mit der Handkante von links nach rechts innerhalb der Favoritenleiste statt, werden alle Elemente daraus gelöscht. Um einzelne Elemente zu löschen, ist ein </w:t>
      </w:r>
      <w:proofErr w:type="spellStart"/>
      <w:r w:rsidRPr="003670F5">
        <w:t>Swipe</w:t>
      </w:r>
      <w:proofErr w:type="spellEnd"/>
      <w:r w:rsidRPr="003670F5">
        <w:t xml:space="preserve"> auf einem Bild zum Bildschirmrand links ausreichend.</w:t>
      </w:r>
    </w:p>
    <w:p w:rsidR="005425A3" w:rsidRDefault="003670F5" w:rsidP="005425A3">
      <w:pPr>
        <w:spacing w:line="276" w:lineRule="auto"/>
      </w:pPr>
      <w:r>
        <w:t xml:space="preserve"> </w:t>
      </w:r>
    </w:p>
    <w:p w:rsidR="00492E98" w:rsidRDefault="00492E98" w:rsidP="005425A3">
      <w:pPr>
        <w:spacing w:line="276" w:lineRule="auto"/>
      </w:pPr>
    </w:p>
    <w:p w:rsidR="007E10C3" w:rsidRDefault="007E10C3" w:rsidP="005425A3">
      <w:pPr>
        <w:spacing w:line="276" w:lineRule="auto"/>
      </w:pPr>
      <w:r>
        <w:rPr>
          <w:noProof/>
        </w:rPr>
        <w:lastRenderedPageBreak/>
        <w:drawing>
          <wp:inline distT="0" distB="0" distL="0" distR="0">
            <wp:extent cx="1907394" cy="1469739"/>
            <wp:effectExtent l="0" t="0" r="0" b="0"/>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27" cstate="print">
                      <a:extLst>
                        <a:ext uri="{28A0092B-C50C-407E-A947-70E740481C1C}">
                          <a14:useLocalDpi xmlns:a14="http://schemas.microsoft.com/office/drawing/2010/main" val="0"/>
                        </a:ext>
                      </a:extLst>
                    </a:blip>
                    <a:srcRect l="21511" t="4782" b="14550"/>
                    <a:stretch/>
                  </pic:blipFill>
                  <pic:spPr bwMode="auto">
                    <a:xfrm>
                      <a:off x="0" y="0"/>
                      <a:ext cx="1917343" cy="14774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277208" cy="1626213"/>
            <wp:effectExtent l="0" t="0" r="0" b="0"/>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28" cstate="print">
                      <a:extLst>
                        <a:ext uri="{28A0092B-C50C-407E-A947-70E740481C1C}">
                          <a14:useLocalDpi xmlns:a14="http://schemas.microsoft.com/office/drawing/2010/main" val="0"/>
                        </a:ext>
                      </a:extLst>
                    </a:blip>
                    <a:srcRect l="3902" t="5202" r="4198" b="7292"/>
                    <a:stretch/>
                  </pic:blipFill>
                  <pic:spPr bwMode="auto">
                    <a:xfrm>
                      <a:off x="0" y="0"/>
                      <a:ext cx="2283731" cy="1630871"/>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extent cx="2475791" cy="1742712"/>
            <wp:effectExtent l="0" t="0" r="1270" b="0"/>
            <wp:docPr id="11" name="Grafik 11"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427_1.jpg"/>
                    <pic:cNvPicPr/>
                  </pic:nvPicPr>
                  <pic:blipFill rotWithShape="1">
                    <a:blip r:embed="rId29" cstate="print">
                      <a:extLst>
                        <a:ext uri="{28A0092B-C50C-407E-A947-70E740481C1C}">
                          <a14:useLocalDpi xmlns:a14="http://schemas.microsoft.com/office/drawing/2010/main" val="0"/>
                        </a:ext>
                      </a:extLst>
                    </a:blip>
                    <a:srcRect l="11224" t="6027" r="3957" b="14365"/>
                    <a:stretch/>
                  </pic:blipFill>
                  <pic:spPr bwMode="auto">
                    <a:xfrm>
                      <a:off x="0" y="0"/>
                      <a:ext cx="2484708" cy="1748989"/>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extent cx="2250831" cy="1344678"/>
            <wp:effectExtent l="0" t="0" r="0" b="8255"/>
            <wp:docPr id="10" name="Grafik 10" descr="Ein Bild, das Text, Whiteboar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421_1.jpg"/>
                    <pic:cNvPicPr/>
                  </pic:nvPicPr>
                  <pic:blipFill rotWithShape="1">
                    <a:blip r:embed="rId30" cstate="print">
                      <a:extLst>
                        <a:ext uri="{28A0092B-C50C-407E-A947-70E740481C1C}">
                          <a14:useLocalDpi xmlns:a14="http://schemas.microsoft.com/office/drawing/2010/main" val="0"/>
                        </a:ext>
                      </a:extLst>
                    </a:blip>
                    <a:srcRect t="3485" r="4406" b="20367"/>
                    <a:stretch/>
                  </pic:blipFill>
                  <pic:spPr bwMode="auto">
                    <a:xfrm>
                      <a:off x="0" y="0"/>
                      <a:ext cx="2255010" cy="1347175"/>
                    </a:xfrm>
                    <a:prstGeom prst="rect">
                      <a:avLst/>
                    </a:prstGeom>
                    <a:ln>
                      <a:noFill/>
                    </a:ln>
                    <a:extLst>
                      <a:ext uri="{53640926-AAD7-44D8-BBD7-CCE9431645EC}">
                        <a14:shadowObscured xmlns:a14="http://schemas.microsoft.com/office/drawing/2010/main"/>
                      </a:ext>
                    </a:extLst>
                  </pic:spPr>
                </pic:pic>
              </a:graphicData>
            </a:graphic>
          </wp:inline>
        </w:drawing>
      </w:r>
      <w:bookmarkStart w:id="33" w:name="_GoBack"/>
      <w:bookmarkEnd w:id="33"/>
      <w:r w:rsidR="00CE0B3C">
        <w:rPr>
          <w:noProof/>
        </w:rPr>
        <w:drawing>
          <wp:inline distT="0" distB="0" distL="0" distR="0" wp14:anchorId="0739D356" wp14:editId="506D2BCF">
            <wp:extent cx="2431402" cy="1406183"/>
            <wp:effectExtent l="0" t="0" r="7620" b="3810"/>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426_1.jpg"/>
                    <pic:cNvPicPr/>
                  </pic:nvPicPr>
                  <pic:blipFill rotWithShape="1">
                    <a:blip r:embed="rId31" cstate="print">
                      <a:extLst>
                        <a:ext uri="{28A0092B-C50C-407E-A947-70E740481C1C}">
                          <a14:useLocalDpi xmlns:a14="http://schemas.microsoft.com/office/drawing/2010/main" val="0"/>
                        </a:ext>
                      </a:extLst>
                    </a:blip>
                    <a:srcRect t="3535" b="19304"/>
                    <a:stretch/>
                  </pic:blipFill>
                  <pic:spPr bwMode="auto">
                    <a:xfrm>
                      <a:off x="0" y="0"/>
                      <a:ext cx="2433445" cy="1407364"/>
                    </a:xfrm>
                    <a:prstGeom prst="rect">
                      <a:avLst/>
                    </a:prstGeom>
                    <a:ln>
                      <a:noFill/>
                    </a:ln>
                    <a:extLst>
                      <a:ext uri="{53640926-AAD7-44D8-BBD7-CCE9431645EC}">
                        <a14:shadowObscured xmlns:a14="http://schemas.microsoft.com/office/drawing/2010/main"/>
                      </a:ext>
                    </a:extLst>
                  </pic:spPr>
                </pic:pic>
              </a:graphicData>
            </a:graphic>
          </wp:inline>
        </w:drawing>
      </w:r>
    </w:p>
    <w:p w:rsidR="007E10C3" w:rsidRDefault="007E10C3" w:rsidP="005425A3">
      <w:pPr>
        <w:spacing w:line="276" w:lineRule="auto"/>
      </w:pPr>
    </w:p>
    <w:p w:rsidR="00976F29" w:rsidRDefault="00492E98" w:rsidP="00492E98">
      <w:pPr>
        <w:spacing w:line="276" w:lineRule="auto"/>
      </w:pPr>
      <w:r>
        <w:t>Über alle Ansichten hinweg sollen nach längerer Zeit der Inaktivität Hilfestellungen für die möglichen Interaktionen angezeigt werden. Somit soll eine Aufforderung zu Interaktion stattfinden und die Hemmung vor Neuem genommen werden.</w:t>
      </w:r>
    </w:p>
    <w:p w:rsidR="005425A3" w:rsidRPr="005425A3" w:rsidRDefault="005425A3" w:rsidP="005425A3"/>
    <w:p w:rsidR="00AF292A" w:rsidRDefault="00AF292A" w:rsidP="005425A3">
      <w:pPr>
        <w:pStyle w:val="berschrift2"/>
        <w:numPr>
          <w:ilvl w:val="1"/>
          <w:numId w:val="24"/>
        </w:numPr>
        <w:ind w:left="426"/>
      </w:pPr>
      <w:bookmarkStart w:id="34" w:name="_Toc504837341"/>
      <w:r>
        <w:t>Gestaltungsentscheidungen</w:t>
      </w:r>
      <w:bookmarkEnd w:id="34"/>
    </w:p>
    <w:p w:rsidR="00F80D67" w:rsidRPr="00F80D67" w:rsidRDefault="00F80D67" w:rsidP="00F80D67">
      <w:r w:rsidRPr="00492E98">
        <w:rPr>
          <w:highlight w:val="yellow"/>
        </w:rPr>
        <w:t>Human Data Interaction</w:t>
      </w:r>
    </w:p>
    <w:p w:rsidR="00AF292A" w:rsidRDefault="00AF292A" w:rsidP="005425A3">
      <w:pPr>
        <w:pStyle w:val="berschrift2"/>
        <w:numPr>
          <w:ilvl w:val="1"/>
          <w:numId w:val="24"/>
        </w:numPr>
        <w:ind w:left="426"/>
      </w:pPr>
      <w:bookmarkStart w:id="35" w:name="_Toc504837342"/>
      <w:r>
        <w:t xml:space="preserve">Erweiterungsmöglichkeiten des </w:t>
      </w:r>
      <w:r w:rsidR="005425A3">
        <w:t>K</w:t>
      </w:r>
      <w:r>
        <w:t>onzepts</w:t>
      </w:r>
      <w:bookmarkEnd w:id="35"/>
    </w:p>
    <w:p w:rsidR="00492E98" w:rsidRDefault="00492E98" w:rsidP="00492E98">
      <w:r>
        <w:t xml:space="preserve">Um etwas Abwechslung in das System zu bringen, ist es denkbar monatlich mit dem </w:t>
      </w:r>
      <w:proofErr w:type="spellStart"/>
      <w:r>
        <w:t>Reset</w:t>
      </w:r>
      <w:proofErr w:type="spellEnd"/>
      <w:r>
        <w:t xml:space="preserve"> der Wortgrößen eine feste Anzahl </w:t>
      </w:r>
      <w:proofErr w:type="spellStart"/>
      <w:r>
        <w:t>Ikonographien</w:t>
      </w:r>
      <w:proofErr w:type="spellEnd"/>
      <w:r>
        <w:t xml:space="preserve"> in die </w:t>
      </w:r>
      <w:proofErr w:type="spellStart"/>
      <w:r>
        <w:t>Wordcloud</w:t>
      </w:r>
      <w:proofErr w:type="spellEnd"/>
      <w:r>
        <w:t xml:space="preserve"> </w:t>
      </w:r>
      <w:proofErr w:type="spellStart"/>
      <w:r>
        <w:t>random</w:t>
      </w:r>
      <w:proofErr w:type="spellEnd"/>
      <w:r>
        <w:t xml:space="preserve"> zu laden. Die </w:t>
      </w:r>
      <w:r>
        <w:lastRenderedPageBreak/>
        <w:t>Anzahl der angezeigten Bilder kann soweit erforderlich auf 200 reduziert werden, in dem auch hier zufällig Bilder ausgewählt werden. Um zu verhindern, dass ein Besucher ein Bild entdeckt, jedoch nur Zuschauer am Surface Hub ist, und erst später selbst damit interagieren kann, sollen auch die Bilder nur monatlich zufällig ausgewählt werden und nicht mit jeder Auswahl einer Ikonographie.</w:t>
      </w:r>
    </w:p>
    <w:p w:rsidR="00492E98" w:rsidRPr="00492E98" w:rsidRDefault="00492E98" w:rsidP="00492E98">
      <w:r>
        <w:t>Weitere denkbare Erweiterungen sind Interaktionen mit dem Surface Hub in Kombination mit dem eigenen Smartphone. Die Favoritenleiste kann mit einer App auf dem Smartphone ersetzt werden. Dies bringt den Vorteil, dass der Benutzer direkt mit dem Smartphone zu einem ausgewählten Artefakt navigiert werden kann.</w:t>
      </w:r>
    </w:p>
    <w:p w:rsidR="008C2331" w:rsidRDefault="008C2331" w:rsidP="008C2331">
      <w:pPr>
        <w:pStyle w:val="Default"/>
        <w:ind w:left="360"/>
      </w:pPr>
    </w:p>
    <w:p w:rsidR="008C2331" w:rsidRDefault="008C2331" w:rsidP="008C2331">
      <w:pPr>
        <w:pStyle w:val="Default"/>
        <w:rPr>
          <w:sz w:val="23"/>
          <w:szCs w:val="23"/>
        </w:rPr>
      </w:pPr>
      <w:r w:rsidRPr="00492E98">
        <w:rPr>
          <w:sz w:val="23"/>
          <w:szCs w:val="23"/>
          <w:highlight w:val="yellow"/>
        </w:rPr>
        <w:t>Welche weiteren Ideen haben Sie? Was könnten interessante nächste Schritte sein?</w:t>
      </w:r>
      <w:r>
        <w:rPr>
          <w:sz w:val="23"/>
          <w:szCs w:val="23"/>
        </w:rPr>
        <w:t xml:space="preserve"> </w:t>
      </w:r>
    </w:p>
    <w:p w:rsidR="005425A3" w:rsidRPr="005425A3" w:rsidRDefault="005425A3" w:rsidP="005425A3"/>
    <w:p w:rsidR="00AF292A" w:rsidRDefault="00AF292A">
      <w:r>
        <w:br w:type="page"/>
      </w:r>
    </w:p>
    <w:p w:rsidR="00AF292A" w:rsidRDefault="00492E98" w:rsidP="00AF292A">
      <w:pPr>
        <w:pStyle w:val="berschrift1"/>
        <w:numPr>
          <w:ilvl w:val="0"/>
          <w:numId w:val="24"/>
        </w:numPr>
      </w:pPr>
      <w:bookmarkStart w:id="36" w:name="_Toc504812534"/>
      <w:bookmarkStart w:id="37" w:name="_Toc504837343"/>
      <w:r>
        <w:lastRenderedPageBreak/>
        <w:t xml:space="preserve">Darstellung des </w:t>
      </w:r>
      <w:r w:rsidR="00AF292A">
        <w:t>umgesetzten Prototyps</w:t>
      </w:r>
      <w:bookmarkEnd w:id="36"/>
      <w:bookmarkEnd w:id="37"/>
    </w:p>
    <w:p w:rsidR="00CA530F" w:rsidRDefault="008C2331" w:rsidP="005425A3">
      <w:pPr>
        <w:pStyle w:val="berschrift2"/>
        <w:numPr>
          <w:ilvl w:val="1"/>
          <w:numId w:val="24"/>
        </w:numPr>
        <w:ind w:left="426"/>
      </w:pPr>
      <w:bookmarkStart w:id="38" w:name="_Toc504837344"/>
      <w:r>
        <w:t xml:space="preserve">Vorgehen der </w:t>
      </w:r>
      <w:proofErr w:type="gramStart"/>
      <w:r>
        <w:t>Implementierung</w:t>
      </w:r>
      <w:r w:rsidR="003D591A">
        <w:t xml:space="preserve"> ???</w:t>
      </w:r>
      <w:bookmarkEnd w:id="38"/>
      <w:proofErr w:type="gramEnd"/>
    </w:p>
    <w:p w:rsidR="00492E98" w:rsidRPr="00492E98" w:rsidRDefault="00492E98" w:rsidP="00492E98">
      <w:r w:rsidRPr="00492E98">
        <w:rPr>
          <w:highlight w:val="yellow"/>
        </w:rPr>
        <w:t xml:space="preserve">Erste Screenshots? Aus </w:t>
      </w:r>
      <w:proofErr w:type="spellStart"/>
      <w:r w:rsidRPr="00492E98">
        <w:rPr>
          <w:highlight w:val="yellow"/>
        </w:rPr>
        <w:t>Telegram</w:t>
      </w:r>
      <w:proofErr w:type="spellEnd"/>
      <w:r w:rsidRPr="00492E98">
        <w:rPr>
          <w:highlight w:val="yellow"/>
        </w:rPr>
        <w:t xml:space="preserve"> zum </w:t>
      </w:r>
      <w:proofErr w:type="spellStart"/>
      <w:r w:rsidRPr="00492E98">
        <w:rPr>
          <w:highlight w:val="yellow"/>
        </w:rPr>
        <w:t>Beipsiel</w:t>
      </w:r>
      <w:proofErr w:type="spellEnd"/>
      <w:r w:rsidRPr="00492E98">
        <w:rPr>
          <w:highlight w:val="yellow"/>
        </w:rPr>
        <w:t>?</w:t>
      </w:r>
    </w:p>
    <w:p w:rsidR="007E10C3" w:rsidRDefault="007E10C3" w:rsidP="007E10C3">
      <w:pPr>
        <w:pStyle w:val="berschrift2"/>
        <w:numPr>
          <w:ilvl w:val="1"/>
          <w:numId w:val="24"/>
        </w:numPr>
        <w:ind w:left="426"/>
      </w:pPr>
      <w:bookmarkStart w:id="39" w:name="_Toc504837346"/>
      <w:r>
        <w:t xml:space="preserve">Präsentation </w:t>
      </w:r>
      <w:r>
        <w:t xml:space="preserve">des Prototyps </w:t>
      </w:r>
      <w:r>
        <w:t xml:space="preserve">und </w:t>
      </w:r>
      <w:r>
        <w:t>Einbettung im Konzept</w:t>
      </w:r>
      <w:bookmarkEnd w:id="39"/>
    </w:p>
    <w:p w:rsidR="00361B04" w:rsidRDefault="00E1388B" w:rsidP="00361B04">
      <w:r>
        <w:rPr>
          <w:noProof/>
        </w:rPr>
        <w:drawing>
          <wp:inline distT="0" distB="0" distL="0" distR="0" wp14:anchorId="5E85EDA0" wp14:editId="050449FA">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rsidR="00E1388B" w:rsidRDefault="00E1388B" w:rsidP="00361B04">
      <w:r>
        <w:rPr>
          <w:noProof/>
        </w:rPr>
        <w:drawing>
          <wp:inline distT="0" distB="0" distL="0" distR="0" wp14:anchorId="06832192" wp14:editId="5BBC76A4">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rsidR="00E1388B" w:rsidRDefault="00E1388B" w:rsidP="00361B04">
      <w:r>
        <w:rPr>
          <w:noProof/>
        </w:rPr>
        <w:lastRenderedPageBreak/>
        <w:drawing>
          <wp:inline distT="0" distB="0" distL="0" distR="0" wp14:anchorId="0A355C43" wp14:editId="32ADDCCB">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rsidR="00E1388B" w:rsidRPr="00361B04" w:rsidRDefault="00E1388B" w:rsidP="00361B04">
      <w:r>
        <w:rPr>
          <w:noProof/>
        </w:rPr>
        <w:drawing>
          <wp:inline distT="0" distB="0" distL="0" distR="0" wp14:anchorId="6AB36FCA" wp14:editId="78141679">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rsidR="008C2331" w:rsidRDefault="008C2331" w:rsidP="008C2331"/>
    <w:p w:rsidR="008C2331" w:rsidRPr="008C2331" w:rsidRDefault="008C2331" w:rsidP="008C2331">
      <w:proofErr w:type="spellStart"/>
      <w:r>
        <w:t>Github</w:t>
      </w:r>
      <w:proofErr w:type="spellEnd"/>
      <w:r>
        <w:t>-Link:</w:t>
      </w:r>
    </w:p>
    <w:p w:rsidR="00AF292A" w:rsidRDefault="00AF292A" w:rsidP="00AF292A"/>
    <w:p w:rsidR="00AF292A" w:rsidRDefault="00AF292A" w:rsidP="00AF292A">
      <w:r>
        <w:br w:type="page"/>
      </w:r>
    </w:p>
    <w:p w:rsidR="00AF292A" w:rsidRDefault="00AF292A" w:rsidP="00AF292A">
      <w:pPr>
        <w:pStyle w:val="berschrift1"/>
        <w:numPr>
          <w:ilvl w:val="0"/>
          <w:numId w:val="24"/>
        </w:numPr>
      </w:pPr>
      <w:bookmarkStart w:id="40" w:name="_Toc504812535"/>
      <w:bookmarkStart w:id="41" w:name="_Toc504837347"/>
      <w:r>
        <w:lastRenderedPageBreak/>
        <w:t>Fazit und Reflexion</w:t>
      </w:r>
      <w:bookmarkEnd w:id="40"/>
      <w:bookmarkEnd w:id="41"/>
    </w:p>
    <w:p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w:t>
      </w:r>
      <w:r w:rsidR="007E10C3">
        <w:rPr>
          <w:sz w:val="23"/>
          <w:szCs w:val="23"/>
        </w:rPr>
        <w:t xml:space="preserve">derartige Interaktionen mit Bildern festgestellt werden. Ein </w:t>
      </w:r>
      <w:proofErr w:type="spellStart"/>
      <w:r w:rsidR="007E10C3">
        <w:rPr>
          <w:sz w:val="23"/>
          <w:szCs w:val="23"/>
        </w:rPr>
        <w:t>Tap</w:t>
      </w:r>
      <w:proofErr w:type="spellEnd"/>
      <w:r w:rsidR="007E10C3">
        <w:rPr>
          <w:sz w:val="23"/>
          <w:szCs w:val="23"/>
        </w:rPr>
        <w:t xml:space="preserve"> ist eine typische Geste um ein Bild auszuwählen.  Auch auf dem Smartphone findet der Spread eine typische Anwendung, um etwas zu vergrößern.</w:t>
      </w:r>
    </w:p>
    <w:p w:rsidR="007E10C3" w:rsidRDefault="007E10C3" w:rsidP="005425A3">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t>
      </w:r>
      <w:proofErr w:type="spellStart"/>
      <w:r>
        <w:rPr>
          <w:sz w:val="23"/>
          <w:szCs w:val="23"/>
        </w:rPr>
        <w:t>Wordcloud</w:t>
      </w:r>
      <w:proofErr w:type="spellEnd"/>
      <w:r>
        <w:rPr>
          <w:sz w:val="23"/>
          <w:szCs w:val="23"/>
        </w:rPr>
        <w:t xml:space="preserve">, die gleichmäßige Anordnung der Bilder im </w:t>
      </w:r>
      <w:proofErr w:type="spellStart"/>
      <w:r>
        <w:rPr>
          <w:sz w:val="23"/>
          <w:szCs w:val="23"/>
        </w:rPr>
        <w:t>Masonry</w:t>
      </w:r>
      <w:proofErr w:type="spellEnd"/>
      <w:r>
        <w:rPr>
          <w:sz w:val="23"/>
          <w:szCs w:val="23"/>
        </w:rPr>
        <w:t xml:space="preserve">-Stil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t>
      </w:r>
      <w:proofErr w:type="spellStart"/>
      <w:r>
        <w:rPr>
          <w:sz w:val="23"/>
          <w:szCs w:val="23"/>
        </w:rPr>
        <w:t>Wordcloud</w:t>
      </w:r>
      <w:proofErr w:type="spellEnd"/>
      <w:r>
        <w:rPr>
          <w:sz w:val="23"/>
          <w:szCs w:val="23"/>
        </w:rPr>
        <w:t xml:space="preserve"> erstellt wurde, war nicht möglich. </w:t>
      </w:r>
    </w:p>
    <w:p w:rsidR="002E52E3" w:rsidRDefault="002E52E3" w:rsidP="005425A3">
      <w:pPr>
        <w:rPr>
          <w:sz w:val="23"/>
          <w:szCs w:val="23"/>
        </w:rPr>
      </w:pPr>
    </w:p>
    <w:p w:rsidR="005425A3" w:rsidRPr="005425A3" w:rsidRDefault="005425A3" w:rsidP="005425A3">
      <w:r w:rsidRPr="00492E98">
        <w:rPr>
          <w:sz w:val="23"/>
          <w:szCs w:val="23"/>
          <w:highlight w:val="yellow"/>
        </w:rPr>
        <w:t>Haben Sie erreicht, was sie wollten? Welchen Bezug sehen Sie zu den theoretischen Inhalten aus der Vorlesung?</w:t>
      </w:r>
    </w:p>
    <w:p w:rsidR="00F248E8" w:rsidRDefault="00F248E8">
      <w:pPr>
        <w:spacing w:before="720"/>
      </w:pPr>
    </w:p>
    <w:p w:rsidR="005425A3" w:rsidRDefault="005425A3">
      <w:pPr>
        <w:spacing w:before="720"/>
      </w:pPr>
    </w:p>
    <w:p w:rsidR="005425A3" w:rsidRDefault="005425A3" w:rsidP="005425A3">
      <w:r>
        <w:br w:type="page"/>
      </w:r>
    </w:p>
    <w:p w:rsidR="005425A3" w:rsidRDefault="005425A3" w:rsidP="005425A3">
      <w:pPr>
        <w:pStyle w:val="berschrift1"/>
        <w:numPr>
          <w:ilvl w:val="0"/>
          <w:numId w:val="24"/>
        </w:numPr>
      </w:pPr>
      <w:bookmarkStart w:id="42" w:name="_Toc504837349"/>
      <w:r>
        <w:lastRenderedPageBreak/>
        <w:t>Abbildungsverzeichnis</w:t>
      </w:r>
      <w:bookmarkEnd w:id="42"/>
    </w:p>
    <w:p w:rsidR="00153D4E"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153D4E">
        <w:rPr>
          <w:noProof/>
        </w:rPr>
        <w:t>Abbildung 1 - Key Visual</w:t>
      </w:r>
      <w:r w:rsidR="00153D4E">
        <w:rPr>
          <w:noProof/>
        </w:rPr>
        <w:tab/>
      </w:r>
      <w:r w:rsidR="00153D4E">
        <w:rPr>
          <w:noProof/>
        </w:rPr>
        <w:fldChar w:fldCharType="begin"/>
      </w:r>
      <w:r w:rsidR="00153D4E">
        <w:rPr>
          <w:noProof/>
        </w:rPr>
        <w:instrText xml:space="preserve"> PAGEREF _Toc504832282 \h </w:instrText>
      </w:r>
      <w:r w:rsidR="00153D4E">
        <w:rPr>
          <w:noProof/>
        </w:rPr>
      </w:r>
      <w:r w:rsidR="00153D4E">
        <w:rPr>
          <w:noProof/>
        </w:rPr>
        <w:fldChar w:fldCharType="separate"/>
      </w:r>
      <w:r w:rsidR="00153D4E">
        <w:rPr>
          <w:noProof/>
        </w:rPr>
        <w:t>2</w:t>
      </w:r>
      <w:r w:rsidR="00153D4E">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_Toc504832283 \h </w:instrText>
      </w:r>
      <w:r>
        <w:rPr>
          <w:noProof/>
        </w:rPr>
      </w:r>
      <w:r>
        <w:rPr>
          <w:noProof/>
        </w:rPr>
        <w:fldChar w:fldCharType="separate"/>
      </w:r>
      <w:r>
        <w:rPr>
          <w:noProof/>
        </w:rPr>
        <w:t>5</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3 - Repräsentation der Daten mit Filter als Baumkarte</w:t>
      </w:r>
      <w:r>
        <w:rPr>
          <w:noProof/>
        </w:rPr>
        <w:tab/>
      </w:r>
      <w:r>
        <w:rPr>
          <w:noProof/>
        </w:rPr>
        <w:fldChar w:fldCharType="begin"/>
      </w:r>
      <w:r>
        <w:rPr>
          <w:noProof/>
        </w:rPr>
        <w:instrText xml:space="preserve"> PAGEREF _Toc504832284 \h </w:instrText>
      </w:r>
      <w:r>
        <w:rPr>
          <w:noProof/>
        </w:rPr>
      </w:r>
      <w:r>
        <w:rPr>
          <w:noProof/>
        </w:rPr>
        <w:fldChar w:fldCharType="separate"/>
      </w:r>
      <w:r>
        <w:rPr>
          <w:noProof/>
        </w:rPr>
        <w:t>6</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4 – Platzhalter in der Datensammlung für fehlende Bilder</w:t>
      </w:r>
      <w:r>
        <w:rPr>
          <w:noProof/>
        </w:rPr>
        <w:tab/>
      </w:r>
      <w:r>
        <w:rPr>
          <w:noProof/>
        </w:rPr>
        <w:fldChar w:fldCharType="begin"/>
      </w:r>
      <w:r>
        <w:rPr>
          <w:noProof/>
        </w:rPr>
        <w:instrText xml:space="preserve"> PAGEREF _Toc504832285 \h </w:instrText>
      </w:r>
      <w:r>
        <w:rPr>
          <w:noProof/>
        </w:rPr>
      </w:r>
      <w:r>
        <w:rPr>
          <w:noProof/>
        </w:rPr>
        <w:fldChar w:fldCharType="separate"/>
      </w:r>
      <w:r>
        <w:rPr>
          <w:noProof/>
        </w:rPr>
        <w:t>6</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_Toc504832286 \h </w:instrText>
      </w:r>
      <w:r>
        <w:rPr>
          <w:noProof/>
        </w:rPr>
      </w:r>
      <w:r>
        <w:rPr>
          <w:noProof/>
        </w:rPr>
        <w:fldChar w:fldCharType="separate"/>
      </w:r>
      <w:r>
        <w:rPr>
          <w:noProof/>
        </w:rPr>
        <w:t>7</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_Toc504832287 \h </w:instrText>
      </w:r>
      <w:r>
        <w:rPr>
          <w:noProof/>
        </w:rPr>
      </w:r>
      <w:r>
        <w:rPr>
          <w:noProof/>
        </w:rPr>
        <w:fldChar w:fldCharType="separate"/>
      </w:r>
      <w:r>
        <w:rPr>
          <w:noProof/>
        </w:rPr>
        <w:t>8</w:t>
      </w:r>
      <w:r>
        <w:rPr>
          <w:noProof/>
        </w:rPr>
        <w:fldChar w:fldCharType="end"/>
      </w:r>
    </w:p>
    <w:p w:rsidR="00787250" w:rsidRDefault="00F80D67" w:rsidP="005425A3">
      <w:r>
        <w:fldChar w:fldCharType="end"/>
      </w:r>
    </w:p>
    <w:p w:rsidR="00787250" w:rsidRDefault="00787250">
      <w:pPr>
        <w:jc w:val="left"/>
      </w:pPr>
      <w:r>
        <w:br w:type="page"/>
      </w:r>
    </w:p>
    <w:p w:rsidR="005425A3" w:rsidRDefault="00787250" w:rsidP="00787250">
      <w:pPr>
        <w:pStyle w:val="berschrift1"/>
      </w:pPr>
      <w:r>
        <w:lastRenderedPageBreak/>
        <w:t>Anhang</w:t>
      </w:r>
    </w:p>
    <w:p w:rsidR="00787250" w:rsidRDefault="00787250" w:rsidP="00787250">
      <w:pPr>
        <w:jc w:val="center"/>
      </w:pPr>
      <w:r>
        <w:rPr>
          <w:noProof/>
        </w:rPr>
        <w:drawing>
          <wp:inline distT="0" distB="0" distL="0" distR="0" wp14:anchorId="5C020BAE" wp14:editId="2F9D480F">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1D33EDF" wp14:editId="1A8AA708">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DBBC54F" wp14:editId="38AF3A0E">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06907488" wp14:editId="018A8764">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F4E87A3" wp14:editId="3A6C46D1">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0C8579A9" wp14:editId="2D177527">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Pr="00787250" w:rsidRDefault="00787250" w:rsidP="00787250">
      <w:pPr>
        <w:jc w:val="center"/>
      </w:pPr>
      <w:r>
        <w:rPr>
          <w:noProof/>
        </w:rPr>
        <w:lastRenderedPageBreak/>
        <w:drawing>
          <wp:inline distT="0" distB="0" distL="0" distR="0" wp14:anchorId="33582C96" wp14:editId="0A427952">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3"/>
      <w:footerReference w:type="default" r:id="rId44"/>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20D1" w:rsidRDefault="002E20D1">
      <w:pPr>
        <w:spacing w:after="0" w:line="240" w:lineRule="auto"/>
      </w:pPr>
      <w:r>
        <w:separator/>
      </w:r>
    </w:p>
  </w:endnote>
  <w:endnote w:type="continuationSeparator" w:id="0">
    <w:p w:rsidR="002E20D1" w:rsidRDefault="002E2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Fuzeile"/>
    </w:pPr>
    <w:r>
      <w:t xml:space="preserve">Seite </w:t>
    </w:r>
    <w:r>
      <w:fldChar w:fldCharType="begin"/>
    </w:r>
    <w:r>
      <w:instrText>page</w:instrText>
    </w:r>
    <w:r>
      <w:fldChar w:fldCharType="separate"/>
    </w:r>
    <w:r w:rsidR="00CE0B3C">
      <w:rPr>
        <w:noProof/>
      </w:rP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20D1" w:rsidRDefault="002E20D1">
      <w:pPr>
        <w:spacing w:after="0" w:line="240" w:lineRule="auto"/>
      </w:pPr>
      <w:r>
        <w:separator/>
      </w:r>
    </w:p>
  </w:footnote>
  <w:footnote w:type="continuationSeparator" w:id="0">
    <w:p w:rsidR="002E20D1" w:rsidRDefault="002E20D1">
      <w:pPr>
        <w:spacing w:after="0" w:line="240" w:lineRule="auto"/>
      </w:pPr>
      <w:r>
        <w:continuationSeparator/>
      </w:r>
    </w:p>
  </w:footnote>
  <w:footnote w:id="1">
    <w:p w:rsidR="00173010" w:rsidRDefault="00173010">
      <w:pPr>
        <w:pStyle w:val="Funotentext"/>
      </w:pPr>
      <w:r>
        <w:rPr>
          <w:rStyle w:val="Funotenzeichen"/>
        </w:rPr>
        <w:footnoteRef/>
      </w:r>
      <w:r>
        <w:t xml:space="preserve"> </w:t>
      </w:r>
      <w:r w:rsidRPr="00173010">
        <w:rPr>
          <w:sz w:val="20"/>
        </w:rPr>
        <w:t>Um den Lesefluss nicht zu beeinträchtigen wird hier nur die männliche Form genannt, doch wird die weibliche Form gleichermaßen mitgemeint.</w:t>
      </w:r>
    </w:p>
  </w:footnote>
  <w:footnote w:id="2">
    <w:p w:rsidR="00E41A41" w:rsidRDefault="00E41A41">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3">
    <w:p w:rsidR="002F6208" w:rsidRPr="002F6208" w:rsidRDefault="002F6208">
      <w:pPr>
        <w:pStyle w:val="Funotentext"/>
        <w:rPr>
          <w:sz w:val="20"/>
        </w:rPr>
      </w:pPr>
      <w:r>
        <w:rPr>
          <w:rStyle w:val="Funotenzeichen"/>
        </w:rPr>
        <w:footnoteRef/>
      </w:r>
      <w:r>
        <w:t xml:space="preserve"> </w:t>
      </w:r>
      <w:r>
        <w:rPr>
          <w:sz w:val="20"/>
        </w:rPr>
        <w:t>Erläuterungen bezüglich der</w:t>
      </w:r>
      <w:r w:rsidRPr="002F6208">
        <w:rPr>
          <w:sz w:val="20"/>
        </w:rPr>
        <w:t xml:space="preserve"> Touch-Gesten sind dem Anhang zu entnehmen.</w:t>
      </w:r>
    </w:p>
  </w:footnote>
  <w:footnote w:id="4">
    <w:p w:rsidR="002F6208" w:rsidRPr="002F6208" w:rsidRDefault="002F6208">
      <w:pPr>
        <w:pStyle w:val="Funotentext"/>
        <w:rPr>
          <w:sz w:val="20"/>
        </w:rPr>
      </w:pPr>
      <w:r w:rsidRPr="002F6208">
        <w:rPr>
          <w:rStyle w:val="Funotenzeichen"/>
          <w:sz w:val="20"/>
        </w:rPr>
        <w:footnoteRef/>
      </w:r>
      <w:r w:rsidRPr="002F6208">
        <w:rPr>
          <w:sz w:val="20"/>
        </w:rPr>
        <w:t xml:space="preserve"> </w:t>
      </w:r>
      <w:r>
        <w:rPr>
          <w:sz w:val="20"/>
        </w:rPr>
        <w:t xml:space="preserve">Farben und Farbabstufungen sind in </w:t>
      </w:r>
      <w:r w:rsidRPr="002F6208">
        <w:rPr>
          <w:sz w:val="20"/>
          <w:highlight w:val="yellow"/>
        </w:rPr>
        <w:t>Abbildung …</w:t>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Kopfzeileschattiert"/>
    </w:pPr>
    <w:r>
      <w:fldChar w:fldCharType="begin"/>
    </w:r>
    <w:r>
      <w:instrText>If</w:instrText>
    </w:r>
    <w:fldSimple w:instr=" STYLEREF  &quot;Überschrift 1&quot; ">
      <w:r w:rsidR="00CE0B3C">
        <w:rPr>
          <w:noProof/>
        </w:rPr>
        <w:instrText>Anhang</w:instrText>
      </w:r>
    </w:fldSimple>
    <w:r>
      <w:instrText>&lt;&gt; “Error*” “</w:instrText>
    </w:r>
    <w:fldSimple w:instr=" STYLEREF  &quot;Überschrift 1&quot; ">
      <w:r w:rsidR="00CE0B3C">
        <w:rPr>
          <w:noProof/>
        </w:rPr>
        <w:instrText>Anhang</w:instrText>
      </w:r>
    </w:fldSimple>
    <w:r>
      <w:fldChar w:fldCharType="separate"/>
    </w:r>
    <w:r w:rsidR="00CE0B3C">
      <w:rPr>
        <w:noProof/>
      </w:rPr>
      <w:t>Anhang</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0"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6"/>
  </w:num>
  <w:num w:numId="16">
    <w:abstractNumId w:val="27"/>
  </w:num>
  <w:num w:numId="17">
    <w:abstractNumId w:val="14"/>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1"/>
  </w:num>
  <w:num w:numId="25">
    <w:abstractNumId w:val="15"/>
  </w:num>
  <w:num w:numId="26">
    <w:abstractNumId w:val="11"/>
  </w:num>
  <w:num w:numId="27">
    <w:abstractNumId w:val="30"/>
  </w:num>
  <w:num w:numId="28">
    <w:abstractNumId w:val="24"/>
  </w:num>
  <w:num w:numId="29">
    <w:abstractNumId w:val="13"/>
  </w:num>
  <w:num w:numId="30">
    <w:abstractNumId w:val="29"/>
  </w:num>
  <w:num w:numId="31">
    <w:abstractNumId w:val="26"/>
  </w:num>
  <w:num w:numId="32">
    <w:abstractNumId w:val="18"/>
  </w:num>
  <w:num w:numId="33">
    <w:abstractNumId w:val="12"/>
  </w:num>
  <w:num w:numId="34">
    <w:abstractNumId w:val="25"/>
  </w:num>
  <w:num w:numId="35">
    <w:abstractNumId w:val="17"/>
  </w:num>
  <w:num w:numId="36">
    <w:abstractNumId w:val="22"/>
  </w:num>
  <w:num w:numId="37">
    <w:abstractNumId w:val="23"/>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153D4E"/>
    <w:rsid w:val="00173010"/>
    <w:rsid w:val="001E6834"/>
    <w:rsid w:val="002A02F7"/>
    <w:rsid w:val="002E20D1"/>
    <w:rsid w:val="002E52E3"/>
    <w:rsid w:val="002F6208"/>
    <w:rsid w:val="00361B04"/>
    <w:rsid w:val="003670F5"/>
    <w:rsid w:val="003B525D"/>
    <w:rsid w:val="003D591A"/>
    <w:rsid w:val="00492E98"/>
    <w:rsid w:val="004C06CC"/>
    <w:rsid w:val="005425A3"/>
    <w:rsid w:val="00661E73"/>
    <w:rsid w:val="006A3828"/>
    <w:rsid w:val="00737987"/>
    <w:rsid w:val="00787250"/>
    <w:rsid w:val="007E10C3"/>
    <w:rsid w:val="00845210"/>
    <w:rsid w:val="008C2331"/>
    <w:rsid w:val="00976F29"/>
    <w:rsid w:val="009D50AB"/>
    <w:rsid w:val="009F44A9"/>
    <w:rsid w:val="00AF292A"/>
    <w:rsid w:val="00C61376"/>
    <w:rsid w:val="00C85468"/>
    <w:rsid w:val="00CA530F"/>
    <w:rsid w:val="00CA7960"/>
    <w:rsid w:val="00CE0B3C"/>
    <w:rsid w:val="00E1388B"/>
    <w:rsid w:val="00E41A41"/>
    <w:rsid w:val="00E5468C"/>
    <w:rsid w:val="00EB57A4"/>
    <w:rsid w:val="00F248E8"/>
    <w:rsid w:val="00F80D67"/>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CA87D"/>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pPr>
      <w:pageBreakBefore/>
      <w:spacing w:before="0" w:after="360" w:line="240" w:lineRule="auto"/>
      <w:outlineLvl w:val="0"/>
    </w:pPr>
    <w:rPr>
      <w:sz w:val="36"/>
    </w:rPr>
  </w:style>
  <w:style w:type="paragraph" w:styleId="berschrift2">
    <w:name w:val="heading 2"/>
    <w:basedOn w:val="Standard"/>
    <w:next w:val="Standard"/>
    <w:link w:val="berschrift2Zchn"/>
    <w:uiPriority w:val="1"/>
    <w:unhideWhenUsed/>
    <w:qFormat/>
    <w:rsid w:val="005425A3"/>
    <w:pPr>
      <w:keepNext/>
      <w:keepLines/>
      <w:spacing w:before="360" w:after="6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Pr>
      <w:kern w:val="20"/>
      <w:sz w:val="36"/>
    </w:rPr>
  </w:style>
  <w:style w:type="character" w:customStyle="1" w:styleId="berschrift2Zchn">
    <w:name w:val="Überschrift 2 Zchn"/>
    <w:basedOn w:val="Absatz-Standardschriftart"/>
    <w:link w:val="berschrift2"/>
    <w:uiPriority w:val="1"/>
    <w:rsid w:val="005425A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502B6DE2-4E03-4803-816B-D8BFA3D8E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27</Pages>
  <Words>2560</Words>
  <Characters>16133</Characters>
  <Application>Microsoft Office Word</Application>
  <DocSecurity>0</DocSecurity>
  <Lines>134</Lines>
  <Paragraphs>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18656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5</cp:revision>
  <dcterms:created xsi:type="dcterms:W3CDTF">2018-01-27T08:58:00Z</dcterms:created>
  <dcterms:modified xsi:type="dcterms:W3CDTF">2018-01-28T19:44:00Z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